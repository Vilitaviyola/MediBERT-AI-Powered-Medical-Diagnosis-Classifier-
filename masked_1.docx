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page" w:horzAnchor="margin" w:tblpX="-635" w:tblpY="852"/>
        <w:tblW w:w="9798" w:type="dxa"/>
        <w:tblLook w:val="01E0" w:firstRow="1" w:lastRow="1" w:firstColumn="1" w:lastColumn="1" w:noHBand="0" w:noVBand="0"/>
      </w:tblPr>
      <w:tblGrid>
        <w:gridCol w:w="2802"/>
        <w:gridCol w:w="3193"/>
        <w:gridCol w:w="1797"/>
        <w:gridCol w:w="2000"/>
        <w:gridCol w:w="6"/>
      </w:tblGrid>
      <w:tr w:rsidR="001C5DA6" w:rsidRPr="00EB01D8" w14:paraId="20A149EB" w14:textId="77777777" w:rsidTr="00012995">
        <w:trPr>
          <w:gridAfter w:val="1"/>
          <w:wAfter w:w="6" w:type="dxa"/>
          <w:trHeight w:val="2551"/>
        </w:trPr>
        <w:tc>
          <w:tcPr>
            <w:tcW w:w="9792" w:type="dxa"/>
            <w:gridSpan w:val="4"/>
            <w:tcBorders>
              <w:top w:val="nil"/>
              <w:left w:val="nil"/>
              <w:bottom w:val="nil"/>
              <w:right w:val="nil"/>
            </w:tcBorders>
          </w:tcPr>
          <w:p w14:paraId="7B1CF2F3" w14:textId="77777777" w:rsidR="0053025A" w:rsidRDefault="0053025A"/>
        </w:tc>
      </w:tr>
      <w:tr w:rsidR="001C5DA6" w:rsidRPr="00EB01D8" w14:paraId="604A53CE" w14:textId="77777777" w:rsidTr="00012995">
        <w:trPr>
          <w:trHeight w:val="378"/>
        </w:trPr>
        <w:tc>
          <w:tcPr>
            <w:tcW w:w="2802" w:type="dxa"/>
            <w:tcBorders>
              <w:top w:val="nil"/>
              <w:left w:val="nil"/>
              <w:bottom w:val="nil"/>
              <w:right w:val="nil"/>
            </w:tcBorders>
          </w:tcPr>
          <w:p w14:paraId="669D76BD" w14:textId="77777777" w:rsidR="0053025A" w:rsidRDefault="00000000">
            <w:r>
              <w:t>Name of the Patient:</w:t>
            </w:r>
          </w:p>
        </w:tc>
        <w:tc>
          <w:tcPr>
            <w:tcW w:w="3193" w:type="dxa"/>
            <w:tcBorders>
              <w:top w:val="nil"/>
              <w:left w:val="nil"/>
              <w:bottom w:val="nil"/>
              <w:right w:val="nil"/>
            </w:tcBorders>
          </w:tcPr>
          <w:p w14:paraId="41E11D9B" w14:textId="77777777" w:rsidR="0053025A" w:rsidRDefault="0053025A"/>
        </w:tc>
        <w:tc>
          <w:tcPr>
            <w:tcW w:w="1797" w:type="dxa"/>
            <w:tcBorders>
              <w:top w:val="nil"/>
              <w:left w:val="nil"/>
              <w:bottom w:val="nil"/>
              <w:right w:val="nil"/>
            </w:tcBorders>
          </w:tcPr>
          <w:p w14:paraId="7439A131" w14:textId="77777777" w:rsidR="0053025A" w:rsidRDefault="00000000">
            <w:r>
              <w:t xml:space="preserve"> Biopsy no.: </w:t>
            </w:r>
          </w:p>
        </w:tc>
        <w:tc>
          <w:tcPr>
            <w:tcW w:w="2006" w:type="dxa"/>
            <w:gridSpan w:val="2"/>
            <w:tcBorders>
              <w:top w:val="nil"/>
              <w:left w:val="nil"/>
              <w:bottom w:val="nil"/>
              <w:right w:val="nil"/>
            </w:tcBorders>
          </w:tcPr>
          <w:p w14:paraId="61E9C57E" w14:textId="77777777" w:rsidR="0053025A" w:rsidRDefault="0053025A"/>
        </w:tc>
      </w:tr>
      <w:tr w:rsidR="001C5DA6" w:rsidRPr="00EB01D8" w14:paraId="28774560" w14:textId="77777777" w:rsidTr="00012995">
        <w:trPr>
          <w:trHeight w:val="419"/>
        </w:trPr>
        <w:tc>
          <w:tcPr>
            <w:tcW w:w="2802" w:type="dxa"/>
            <w:tcBorders>
              <w:top w:val="nil"/>
              <w:left w:val="nil"/>
              <w:bottom w:val="nil"/>
              <w:right w:val="nil"/>
            </w:tcBorders>
          </w:tcPr>
          <w:p w14:paraId="1E7DE84B" w14:textId="77777777" w:rsidR="0053025A" w:rsidRDefault="00000000">
            <w:r>
              <w:t xml:space="preserve">O.P /Bed Ref No.                           </w:t>
            </w:r>
          </w:p>
        </w:tc>
        <w:tc>
          <w:tcPr>
            <w:tcW w:w="3193" w:type="dxa"/>
            <w:tcBorders>
              <w:top w:val="nil"/>
              <w:left w:val="nil"/>
              <w:bottom w:val="nil"/>
              <w:right w:val="nil"/>
            </w:tcBorders>
          </w:tcPr>
          <w:p w14:paraId="5F4552A5" w14:textId="77777777" w:rsidR="0053025A" w:rsidRDefault="00000000">
            <w:r>
              <w:t>--</w:t>
            </w:r>
          </w:p>
        </w:tc>
        <w:tc>
          <w:tcPr>
            <w:tcW w:w="1797" w:type="dxa"/>
            <w:tcBorders>
              <w:top w:val="nil"/>
              <w:left w:val="nil"/>
              <w:bottom w:val="nil"/>
              <w:right w:val="nil"/>
            </w:tcBorders>
          </w:tcPr>
          <w:p w14:paraId="01807623" w14:textId="77777777" w:rsidR="0053025A" w:rsidRDefault="00000000">
            <w:r>
              <w:t xml:space="preserve"> Age / Sex:</w:t>
            </w:r>
          </w:p>
        </w:tc>
        <w:tc>
          <w:tcPr>
            <w:tcW w:w="2006" w:type="dxa"/>
            <w:gridSpan w:val="2"/>
            <w:tcBorders>
              <w:top w:val="nil"/>
              <w:left w:val="nil"/>
              <w:bottom w:val="nil"/>
              <w:right w:val="nil"/>
            </w:tcBorders>
          </w:tcPr>
          <w:p w14:paraId="3840C94C" w14:textId="4F323C92" w:rsidR="0053025A" w:rsidRDefault="0053025A"/>
        </w:tc>
      </w:tr>
      <w:tr w:rsidR="001C5DA6" w:rsidRPr="00EB01D8" w14:paraId="46E24E93" w14:textId="77777777" w:rsidTr="00012995">
        <w:trPr>
          <w:trHeight w:val="689"/>
        </w:trPr>
        <w:tc>
          <w:tcPr>
            <w:tcW w:w="2802" w:type="dxa"/>
            <w:tcBorders>
              <w:top w:val="nil"/>
              <w:left w:val="nil"/>
              <w:bottom w:val="nil"/>
              <w:right w:val="nil"/>
            </w:tcBorders>
          </w:tcPr>
          <w:p w14:paraId="02AD2DE0" w14:textId="77777777" w:rsidR="0053025A" w:rsidRDefault="00000000">
            <w:r>
              <w:t xml:space="preserve">Clinic/ Hospital:                     </w:t>
            </w:r>
          </w:p>
        </w:tc>
        <w:tc>
          <w:tcPr>
            <w:tcW w:w="3193" w:type="dxa"/>
            <w:tcBorders>
              <w:top w:val="nil"/>
              <w:left w:val="nil"/>
              <w:bottom w:val="nil"/>
              <w:right w:val="nil"/>
            </w:tcBorders>
          </w:tcPr>
          <w:p w14:paraId="48C58E1E" w14:textId="77777777" w:rsidR="0053025A" w:rsidRDefault="00000000">
            <w:r>
              <w:t xml:space="preserve"> --</w:t>
            </w:r>
          </w:p>
        </w:tc>
        <w:tc>
          <w:tcPr>
            <w:tcW w:w="1797" w:type="dxa"/>
            <w:tcBorders>
              <w:top w:val="nil"/>
              <w:left w:val="nil"/>
              <w:bottom w:val="nil"/>
              <w:right w:val="nil"/>
            </w:tcBorders>
          </w:tcPr>
          <w:p w14:paraId="5DE9E107" w14:textId="77777777" w:rsidR="0053025A" w:rsidRDefault="00000000">
            <w:r>
              <w:t xml:space="preserve"> Dept. / Ward:</w:t>
            </w:r>
          </w:p>
        </w:tc>
        <w:tc>
          <w:tcPr>
            <w:tcW w:w="2006" w:type="dxa"/>
            <w:gridSpan w:val="2"/>
            <w:tcBorders>
              <w:top w:val="nil"/>
              <w:left w:val="nil"/>
              <w:bottom w:val="nil"/>
              <w:right w:val="nil"/>
            </w:tcBorders>
          </w:tcPr>
          <w:p w14:paraId="706AA900" w14:textId="77777777" w:rsidR="0053025A" w:rsidRDefault="00000000">
            <w:r>
              <w:t>--</w:t>
            </w:r>
          </w:p>
        </w:tc>
      </w:tr>
      <w:tr w:rsidR="001C5DA6" w:rsidRPr="00EB01D8" w14:paraId="5A9BBFEB" w14:textId="77777777" w:rsidTr="00012995">
        <w:trPr>
          <w:trHeight w:val="792"/>
        </w:trPr>
        <w:tc>
          <w:tcPr>
            <w:tcW w:w="2802" w:type="dxa"/>
            <w:tcBorders>
              <w:top w:val="nil"/>
              <w:left w:val="nil"/>
              <w:bottom w:val="nil"/>
              <w:right w:val="nil"/>
            </w:tcBorders>
          </w:tcPr>
          <w:p w14:paraId="72ED34B1" w14:textId="77777777" w:rsidR="0053025A" w:rsidRDefault="00000000">
            <w:r>
              <w:t xml:space="preserve">Received from :                  </w:t>
            </w:r>
          </w:p>
        </w:tc>
        <w:tc>
          <w:tcPr>
            <w:tcW w:w="3193" w:type="dxa"/>
            <w:tcBorders>
              <w:top w:val="nil"/>
              <w:left w:val="nil"/>
              <w:bottom w:val="nil"/>
              <w:right w:val="nil"/>
            </w:tcBorders>
          </w:tcPr>
          <w:p w14:paraId="110B5B98" w14:textId="77777777" w:rsidR="0053025A" w:rsidRDefault="00000000">
            <w:r>
              <w:t>Pvt</w:t>
            </w:r>
          </w:p>
        </w:tc>
        <w:tc>
          <w:tcPr>
            <w:tcW w:w="1797" w:type="dxa"/>
            <w:tcBorders>
              <w:top w:val="nil"/>
              <w:left w:val="nil"/>
              <w:bottom w:val="nil"/>
              <w:right w:val="nil"/>
            </w:tcBorders>
          </w:tcPr>
          <w:p w14:paraId="7BC5A245" w14:textId="77777777" w:rsidR="0053025A" w:rsidRDefault="00000000">
            <w:r>
              <w:t xml:space="preserve"> Time:                                     </w:t>
            </w:r>
          </w:p>
        </w:tc>
        <w:tc>
          <w:tcPr>
            <w:tcW w:w="2006" w:type="dxa"/>
            <w:gridSpan w:val="2"/>
            <w:tcBorders>
              <w:top w:val="nil"/>
              <w:left w:val="nil"/>
              <w:bottom w:val="nil"/>
              <w:right w:val="nil"/>
            </w:tcBorders>
          </w:tcPr>
          <w:p w14:paraId="67EF18EA" w14:textId="34280A25" w:rsidR="0053025A" w:rsidRDefault="00000000">
            <w:r>
              <w:br/>
            </w:r>
          </w:p>
        </w:tc>
      </w:tr>
      <w:tr w:rsidR="001C5DA6" w:rsidRPr="00EB01D8" w14:paraId="0E847B9A" w14:textId="77777777" w:rsidTr="00012995">
        <w:trPr>
          <w:trHeight w:val="758"/>
        </w:trPr>
        <w:tc>
          <w:tcPr>
            <w:tcW w:w="2802" w:type="dxa"/>
            <w:tcBorders>
              <w:top w:val="nil"/>
              <w:left w:val="nil"/>
              <w:bottom w:val="nil"/>
              <w:right w:val="nil"/>
            </w:tcBorders>
          </w:tcPr>
          <w:p w14:paraId="241E7E54" w14:textId="77777777" w:rsidR="0053025A" w:rsidRDefault="00000000">
            <w:r>
              <w:t xml:space="preserve">Clinical Diagnosis :     </w:t>
            </w:r>
          </w:p>
        </w:tc>
        <w:tc>
          <w:tcPr>
            <w:tcW w:w="3193" w:type="dxa"/>
            <w:tcBorders>
              <w:top w:val="nil"/>
              <w:left w:val="nil"/>
              <w:bottom w:val="nil"/>
              <w:right w:val="nil"/>
            </w:tcBorders>
          </w:tcPr>
          <w:p w14:paraId="40E11BD5" w14:textId="77777777" w:rsidR="0053025A" w:rsidRDefault="00000000">
            <w:r>
              <w:t>****</w:t>
            </w:r>
          </w:p>
        </w:tc>
        <w:tc>
          <w:tcPr>
            <w:tcW w:w="1797" w:type="dxa"/>
            <w:tcBorders>
              <w:top w:val="nil"/>
              <w:left w:val="nil"/>
              <w:bottom w:val="nil"/>
              <w:right w:val="nil"/>
            </w:tcBorders>
          </w:tcPr>
          <w:p w14:paraId="16F58084" w14:textId="77777777" w:rsidR="0053025A" w:rsidRDefault="00000000">
            <w:r>
              <w:t xml:space="preserve">  Date:    </w:t>
            </w:r>
            <w:r>
              <w:br/>
              <w:t xml:space="preserve">     </w:t>
            </w:r>
          </w:p>
        </w:tc>
        <w:tc>
          <w:tcPr>
            <w:tcW w:w="2006" w:type="dxa"/>
            <w:gridSpan w:val="2"/>
            <w:tcBorders>
              <w:top w:val="nil"/>
              <w:left w:val="nil"/>
              <w:bottom w:val="nil"/>
              <w:right w:val="nil"/>
            </w:tcBorders>
          </w:tcPr>
          <w:p w14:paraId="634FFC07" w14:textId="603A5E67" w:rsidR="0053025A" w:rsidRDefault="0053025A"/>
        </w:tc>
      </w:tr>
      <w:tr w:rsidR="001C5DA6" w:rsidRPr="00EB01D8" w14:paraId="7BB7F738" w14:textId="77777777" w:rsidTr="00012995">
        <w:trPr>
          <w:trHeight w:val="86"/>
        </w:trPr>
        <w:tc>
          <w:tcPr>
            <w:tcW w:w="2802" w:type="dxa"/>
            <w:tcBorders>
              <w:top w:val="nil"/>
              <w:left w:val="nil"/>
              <w:bottom w:val="single" w:sz="4" w:space="0" w:color="auto"/>
              <w:right w:val="nil"/>
            </w:tcBorders>
          </w:tcPr>
          <w:p w14:paraId="0B867B5F" w14:textId="77777777" w:rsidR="0053025A" w:rsidRDefault="00000000">
            <w:r>
              <w:t xml:space="preserve">Site of biopsy:                          </w:t>
            </w:r>
          </w:p>
        </w:tc>
        <w:tc>
          <w:tcPr>
            <w:tcW w:w="3193" w:type="dxa"/>
            <w:tcBorders>
              <w:top w:val="nil"/>
              <w:left w:val="nil"/>
              <w:bottom w:val="single" w:sz="4" w:space="0" w:color="auto"/>
              <w:right w:val="nil"/>
            </w:tcBorders>
          </w:tcPr>
          <w:p w14:paraId="4137965F" w14:textId="77777777" w:rsidR="0053025A" w:rsidRDefault="00000000">
            <w:r>
              <w:t>Palatal mucosa</w:t>
            </w:r>
          </w:p>
        </w:tc>
        <w:tc>
          <w:tcPr>
            <w:tcW w:w="1797" w:type="dxa"/>
            <w:tcBorders>
              <w:top w:val="nil"/>
              <w:left w:val="nil"/>
              <w:bottom w:val="single" w:sz="4" w:space="0" w:color="auto"/>
              <w:right w:val="nil"/>
            </w:tcBorders>
          </w:tcPr>
          <w:p w14:paraId="0C909075" w14:textId="77777777" w:rsidR="0053025A" w:rsidRDefault="00000000">
            <w:r>
              <w:t xml:space="preserve">  Biopsy:                   </w:t>
            </w:r>
          </w:p>
        </w:tc>
        <w:tc>
          <w:tcPr>
            <w:tcW w:w="2006" w:type="dxa"/>
            <w:gridSpan w:val="2"/>
            <w:tcBorders>
              <w:top w:val="nil"/>
              <w:left w:val="nil"/>
              <w:bottom w:val="single" w:sz="4" w:space="0" w:color="auto"/>
              <w:right w:val="nil"/>
            </w:tcBorders>
          </w:tcPr>
          <w:p w14:paraId="21029918" w14:textId="77777777" w:rsidR="0053025A" w:rsidRDefault="00000000">
            <w:r>
              <w:t>Incisional</w:t>
            </w:r>
            <w:r>
              <w:br/>
            </w:r>
          </w:p>
        </w:tc>
      </w:tr>
      <w:tr w:rsidR="00FB59A2" w:rsidRPr="00EB01D8" w14:paraId="5DA1E2FC" w14:textId="77777777" w:rsidTr="00012995">
        <w:trPr>
          <w:gridAfter w:val="1"/>
          <w:wAfter w:w="6" w:type="dxa"/>
          <w:trHeight w:val="1296"/>
        </w:trPr>
        <w:tc>
          <w:tcPr>
            <w:tcW w:w="9792" w:type="dxa"/>
            <w:gridSpan w:val="4"/>
            <w:tcBorders>
              <w:top w:val="single" w:sz="4" w:space="0" w:color="auto"/>
            </w:tcBorders>
          </w:tcPr>
          <w:p w14:paraId="5B9426D0" w14:textId="77777777" w:rsidR="0053025A" w:rsidRDefault="00000000">
            <w:r>
              <w:t xml:space="preserve">Gross description of the specimen: </w:t>
            </w:r>
            <w:r>
              <w:br/>
              <w:t xml:space="preserve">      One </w:t>
            </w:r>
            <w:proofErr w:type="spellStart"/>
            <w:r>
              <w:t>unlabelled</w:t>
            </w:r>
            <w:proofErr w:type="spellEnd"/>
            <w:r>
              <w:t xml:space="preserve"> bottle received, containing one soft tissue, white to brown in </w:t>
            </w:r>
            <w:proofErr w:type="spellStart"/>
            <w:r>
              <w:t>colour</w:t>
            </w:r>
            <w:proofErr w:type="spellEnd"/>
            <w:r>
              <w:t xml:space="preserve">, smooth to rough surface, soft to firm in consistency, measuring approx. 0.4 x 0.8 x 1 </w:t>
            </w:r>
            <w:proofErr w:type="spellStart"/>
            <w:r>
              <w:t>cms</w:t>
            </w:r>
            <w:proofErr w:type="spellEnd"/>
            <w:r>
              <w:t>.</w:t>
            </w:r>
            <w:r>
              <w:br/>
              <w:t xml:space="preserve">    Tissue kept for routine processing.</w:t>
            </w:r>
          </w:p>
        </w:tc>
      </w:tr>
      <w:tr w:rsidR="00FB59A2" w:rsidRPr="008323E3" w14:paraId="29059D01" w14:textId="77777777" w:rsidTr="00012995">
        <w:trPr>
          <w:gridAfter w:val="1"/>
          <w:wAfter w:w="6" w:type="dxa"/>
          <w:trHeight w:val="1788"/>
        </w:trPr>
        <w:tc>
          <w:tcPr>
            <w:tcW w:w="9792" w:type="dxa"/>
            <w:gridSpan w:val="4"/>
          </w:tcPr>
          <w:p w14:paraId="268DCD31" w14:textId="1FBE6B2F" w:rsidR="0053025A" w:rsidRDefault="00000000">
            <w:r>
              <w:t xml:space="preserve">Microscopic </w:t>
            </w:r>
            <w:r w:rsidR="008F4DC0">
              <w:t>A</w:t>
            </w:r>
            <w:r>
              <w:t xml:space="preserve">ppearance: </w:t>
            </w:r>
            <w:r>
              <w:br/>
              <w:t xml:space="preserve">                   The given tissue sections show the presence of an atrophic to hyperplastic </w:t>
            </w:r>
            <w:proofErr w:type="spellStart"/>
            <w:r>
              <w:t>parakeratinized</w:t>
            </w:r>
            <w:proofErr w:type="spellEnd"/>
            <w:r>
              <w:t xml:space="preserve"> stratified squamous epithelium overlying a connective tissue stroma. </w:t>
            </w:r>
            <w:r>
              <w:br/>
              <w:t xml:space="preserve">                  The underlying stroma exhibits dense bundles of collagen fibers with moderate amount of mixed inflammatory cell infiltrate (chiefly lymphocytes, plasma cells and neutrophils) admixed. Blood vessels, few proliferating endothelial cells and muscle </w:t>
            </w:r>
            <w:proofErr w:type="spellStart"/>
            <w:r>
              <w:t>fibres</w:t>
            </w:r>
            <w:proofErr w:type="spellEnd"/>
            <w:r>
              <w:t xml:space="preserve"> are also seen.</w:t>
            </w:r>
          </w:p>
        </w:tc>
      </w:tr>
      <w:tr w:rsidR="00FB59A2" w:rsidRPr="008323E3" w14:paraId="588F538A" w14:textId="77777777" w:rsidTr="00012995">
        <w:trPr>
          <w:gridAfter w:val="1"/>
          <w:wAfter w:w="6" w:type="dxa"/>
          <w:trHeight w:val="1021"/>
        </w:trPr>
        <w:tc>
          <w:tcPr>
            <w:tcW w:w="9792" w:type="dxa"/>
            <w:gridSpan w:val="4"/>
          </w:tcPr>
          <w:p w14:paraId="5764FEC9" w14:textId="77777777" w:rsidR="0053025A" w:rsidRDefault="00000000">
            <w:r>
              <w:t xml:space="preserve">DIAGNOSIS: Suggestive of…… </w:t>
            </w:r>
            <w:r>
              <w:br/>
              <w:t>Fibro-epithelial hyperplasia</w:t>
            </w:r>
            <w:r>
              <w:br/>
            </w:r>
          </w:p>
        </w:tc>
      </w:tr>
    </w:tbl>
    <w:p w14:paraId="0D84ABE7" w14:textId="77777777" w:rsidR="004D4C86" w:rsidRDefault="004D4C86" w:rsidP="004570F4">
      <w:pPr>
        <w:ind w:hanging="426"/>
        <w:rPr>
          <w:rFonts w:ascii="Arial Narrow" w:hAnsi="Arial Narrow"/>
          <w:b/>
        </w:rPr>
      </w:pPr>
    </w:p>
    <w:p w14:paraId="35C37D6F" w14:textId="77777777" w:rsidR="00164CC2" w:rsidRDefault="00164CC2" w:rsidP="004570F4">
      <w:pPr>
        <w:ind w:hanging="426"/>
        <w:rPr>
          <w:rFonts w:ascii="Arial Narrow" w:hAnsi="Arial Narrow"/>
          <w:b/>
        </w:rPr>
      </w:pPr>
    </w:p>
    <w:p w14:paraId="27AFCDDD" w14:textId="77777777" w:rsidR="00164CC2" w:rsidRDefault="00164CC2" w:rsidP="004570F4">
      <w:pPr>
        <w:ind w:hanging="426"/>
        <w:rPr>
          <w:rFonts w:ascii="Arial Narrow" w:hAnsi="Arial Narrow"/>
          <w:b/>
        </w:rPr>
      </w:pPr>
    </w:p>
    <w:p w14:paraId="1E795627" w14:textId="68600829" w:rsidR="004531E3" w:rsidRDefault="00097F9C" w:rsidP="004570F4">
      <w:pPr>
        <w:ind w:hanging="426"/>
        <w:rPr>
          <w:rFonts w:ascii="Arial Narrow" w:hAnsi="Arial Narrow"/>
          <w:b/>
        </w:rPr>
      </w:pPr>
      <w:r>
        <w:t xml:space="preserve">Date:     07/01/2020                                                                              Head of the Department </w:t>
      </w:r>
    </w:p>
    <w:sectPr w:rsidR="004531E3" w:rsidSect="00FD1920">
      <w:pgSz w:w="12240" w:h="15840"/>
      <w:pgMar w:top="1080" w:right="1800" w:bottom="993"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97123"/>
    <w:multiLevelType w:val="hybridMultilevel"/>
    <w:tmpl w:val="53AE97B4"/>
    <w:lvl w:ilvl="0" w:tplc="4F5E5C46">
      <w:start w:val="1"/>
      <w:numFmt w:val="upperRoman"/>
      <w:lvlText w:val="%1."/>
      <w:lvlJc w:val="left"/>
      <w:pPr>
        <w:ind w:left="612" w:hanging="720"/>
      </w:pPr>
      <w:rPr>
        <w:rFonts w:hint="default"/>
      </w:rPr>
    </w:lvl>
    <w:lvl w:ilvl="1" w:tplc="40090019" w:tentative="1">
      <w:start w:val="1"/>
      <w:numFmt w:val="lowerLetter"/>
      <w:lvlText w:val="%2."/>
      <w:lvlJc w:val="left"/>
      <w:pPr>
        <w:ind w:left="972" w:hanging="360"/>
      </w:pPr>
    </w:lvl>
    <w:lvl w:ilvl="2" w:tplc="4009001B" w:tentative="1">
      <w:start w:val="1"/>
      <w:numFmt w:val="lowerRoman"/>
      <w:lvlText w:val="%3."/>
      <w:lvlJc w:val="right"/>
      <w:pPr>
        <w:ind w:left="1692" w:hanging="180"/>
      </w:pPr>
    </w:lvl>
    <w:lvl w:ilvl="3" w:tplc="4009000F" w:tentative="1">
      <w:start w:val="1"/>
      <w:numFmt w:val="decimal"/>
      <w:lvlText w:val="%4."/>
      <w:lvlJc w:val="left"/>
      <w:pPr>
        <w:ind w:left="2412" w:hanging="360"/>
      </w:pPr>
    </w:lvl>
    <w:lvl w:ilvl="4" w:tplc="40090019" w:tentative="1">
      <w:start w:val="1"/>
      <w:numFmt w:val="lowerLetter"/>
      <w:lvlText w:val="%5."/>
      <w:lvlJc w:val="left"/>
      <w:pPr>
        <w:ind w:left="3132" w:hanging="360"/>
      </w:pPr>
    </w:lvl>
    <w:lvl w:ilvl="5" w:tplc="4009001B" w:tentative="1">
      <w:start w:val="1"/>
      <w:numFmt w:val="lowerRoman"/>
      <w:lvlText w:val="%6."/>
      <w:lvlJc w:val="right"/>
      <w:pPr>
        <w:ind w:left="3852" w:hanging="180"/>
      </w:pPr>
    </w:lvl>
    <w:lvl w:ilvl="6" w:tplc="4009000F" w:tentative="1">
      <w:start w:val="1"/>
      <w:numFmt w:val="decimal"/>
      <w:lvlText w:val="%7."/>
      <w:lvlJc w:val="left"/>
      <w:pPr>
        <w:ind w:left="4572" w:hanging="360"/>
      </w:pPr>
    </w:lvl>
    <w:lvl w:ilvl="7" w:tplc="40090019" w:tentative="1">
      <w:start w:val="1"/>
      <w:numFmt w:val="lowerLetter"/>
      <w:lvlText w:val="%8."/>
      <w:lvlJc w:val="left"/>
      <w:pPr>
        <w:ind w:left="5292" w:hanging="360"/>
      </w:pPr>
    </w:lvl>
    <w:lvl w:ilvl="8" w:tplc="4009001B" w:tentative="1">
      <w:start w:val="1"/>
      <w:numFmt w:val="lowerRoman"/>
      <w:lvlText w:val="%9."/>
      <w:lvlJc w:val="right"/>
      <w:pPr>
        <w:ind w:left="6012" w:hanging="180"/>
      </w:pPr>
    </w:lvl>
  </w:abstractNum>
  <w:abstractNum w:abstractNumId="1" w15:restartNumberingAfterBreak="0">
    <w:nsid w:val="350C49E4"/>
    <w:multiLevelType w:val="hybridMultilevel"/>
    <w:tmpl w:val="912E3D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2128EE"/>
    <w:multiLevelType w:val="hybridMultilevel"/>
    <w:tmpl w:val="4AAC26B0"/>
    <w:lvl w:ilvl="0" w:tplc="8EF6ECAC">
      <w:start w:val="24"/>
      <w:numFmt w:val="bullet"/>
      <w:lvlText w:val="-"/>
      <w:lvlJc w:val="left"/>
      <w:pPr>
        <w:ind w:left="252" w:hanging="360"/>
      </w:pPr>
      <w:rPr>
        <w:rFonts w:ascii="Arial Narrow" w:eastAsia="MS Mincho" w:hAnsi="Arial Narrow" w:cs="Times New Roman" w:hint="default"/>
      </w:rPr>
    </w:lvl>
    <w:lvl w:ilvl="1" w:tplc="40090003" w:tentative="1">
      <w:start w:val="1"/>
      <w:numFmt w:val="bullet"/>
      <w:lvlText w:val="o"/>
      <w:lvlJc w:val="left"/>
      <w:pPr>
        <w:ind w:left="972" w:hanging="360"/>
      </w:pPr>
      <w:rPr>
        <w:rFonts w:ascii="Courier New" w:hAnsi="Courier New" w:cs="Courier New" w:hint="default"/>
      </w:rPr>
    </w:lvl>
    <w:lvl w:ilvl="2" w:tplc="40090005" w:tentative="1">
      <w:start w:val="1"/>
      <w:numFmt w:val="bullet"/>
      <w:lvlText w:val=""/>
      <w:lvlJc w:val="left"/>
      <w:pPr>
        <w:ind w:left="1692" w:hanging="360"/>
      </w:pPr>
      <w:rPr>
        <w:rFonts w:ascii="Wingdings" w:hAnsi="Wingdings" w:hint="default"/>
      </w:rPr>
    </w:lvl>
    <w:lvl w:ilvl="3" w:tplc="40090001" w:tentative="1">
      <w:start w:val="1"/>
      <w:numFmt w:val="bullet"/>
      <w:lvlText w:val=""/>
      <w:lvlJc w:val="left"/>
      <w:pPr>
        <w:ind w:left="2412" w:hanging="360"/>
      </w:pPr>
      <w:rPr>
        <w:rFonts w:ascii="Symbol" w:hAnsi="Symbol" w:hint="default"/>
      </w:rPr>
    </w:lvl>
    <w:lvl w:ilvl="4" w:tplc="40090003" w:tentative="1">
      <w:start w:val="1"/>
      <w:numFmt w:val="bullet"/>
      <w:lvlText w:val="o"/>
      <w:lvlJc w:val="left"/>
      <w:pPr>
        <w:ind w:left="3132" w:hanging="360"/>
      </w:pPr>
      <w:rPr>
        <w:rFonts w:ascii="Courier New" w:hAnsi="Courier New" w:cs="Courier New" w:hint="default"/>
      </w:rPr>
    </w:lvl>
    <w:lvl w:ilvl="5" w:tplc="40090005" w:tentative="1">
      <w:start w:val="1"/>
      <w:numFmt w:val="bullet"/>
      <w:lvlText w:val=""/>
      <w:lvlJc w:val="left"/>
      <w:pPr>
        <w:ind w:left="3852" w:hanging="360"/>
      </w:pPr>
      <w:rPr>
        <w:rFonts w:ascii="Wingdings" w:hAnsi="Wingdings" w:hint="default"/>
      </w:rPr>
    </w:lvl>
    <w:lvl w:ilvl="6" w:tplc="40090001" w:tentative="1">
      <w:start w:val="1"/>
      <w:numFmt w:val="bullet"/>
      <w:lvlText w:val=""/>
      <w:lvlJc w:val="left"/>
      <w:pPr>
        <w:ind w:left="4572" w:hanging="360"/>
      </w:pPr>
      <w:rPr>
        <w:rFonts w:ascii="Symbol" w:hAnsi="Symbol" w:hint="default"/>
      </w:rPr>
    </w:lvl>
    <w:lvl w:ilvl="7" w:tplc="40090003" w:tentative="1">
      <w:start w:val="1"/>
      <w:numFmt w:val="bullet"/>
      <w:lvlText w:val="o"/>
      <w:lvlJc w:val="left"/>
      <w:pPr>
        <w:ind w:left="5292" w:hanging="360"/>
      </w:pPr>
      <w:rPr>
        <w:rFonts w:ascii="Courier New" w:hAnsi="Courier New" w:cs="Courier New" w:hint="default"/>
      </w:rPr>
    </w:lvl>
    <w:lvl w:ilvl="8" w:tplc="40090005" w:tentative="1">
      <w:start w:val="1"/>
      <w:numFmt w:val="bullet"/>
      <w:lvlText w:val=""/>
      <w:lvlJc w:val="left"/>
      <w:pPr>
        <w:ind w:left="6012" w:hanging="360"/>
      </w:pPr>
      <w:rPr>
        <w:rFonts w:ascii="Wingdings" w:hAnsi="Wingdings" w:hint="default"/>
      </w:rPr>
    </w:lvl>
  </w:abstractNum>
  <w:abstractNum w:abstractNumId="3" w15:restartNumberingAfterBreak="0">
    <w:nsid w:val="5BD0170C"/>
    <w:multiLevelType w:val="hybridMultilevel"/>
    <w:tmpl w:val="31A26AE0"/>
    <w:lvl w:ilvl="0" w:tplc="56FEB62C">
      <w:numFmt w:val="bullet"/>
      <w:lvlText w:val="-"/>
      <w:lvlJc w:val="left"/>
      <w:pPr>
        <w:ind w:left="312" w:hanging="360"/>
      </w:pPr>
      <w:rPr>
        <w:rFonts w:ascii="Arial Narrow" w:eastAsia="MS Mincho" w:hAnsi="Arial Narrow" w:cs="Times New Roman" w:hint="default"/>
      </w:rPr>
    </w:lvl>
    <w:lvl w:ilvl="1" w:tplc="40090003" w:tentative="1">
      <w:start w:val="1"/>
      <w:numFmt w:val="bullet"/>
      <w:lvlText w:val="o"/>
      <w:lvlJc w:val="left"/>
      <w:pPr>
        <w:ind w:left="1032" w:hanging="360"/>
      </w:pPr>
      <w:rPr>
        <w:rFonts w:ascii="Courier New" w:hAnsi="Courier New" w:cs="Courier New" w:hint="default"/>
      </w:rPr>
    </w:lvl>
    <w:lvl w:ilvl="2" w:tplc="40090005" w:tentative="1">
      <w:start w:val="1"/>
      <w:numFmt w:val="bullet"/>
      <w:lvlText w:val=""/>
      <w:lvlJc w:val="left"/>
      <w:pPr>
        <w:ind w:left="1752" w:hanging="360"/>
      </w:pPr>
      <w:rPr>
        <w:rFonts w:ascii="Wingdings" w:hAnsi="Wingdings" w:hint="default"/>
      </w:rPr>
    </w:lvl>
    <w:lvl w:ilvl="3" w:tplc="40090001" w:tentative="1">
      <w:start w:val="1"/>
      <w:numFmt w:val="bullet"/>
      <w:lvlText w:val=""/>
      <w:lvlJc w:val="left"/>
      <w:pPr>
        <w:ind w:left="2472" w:hanging="360"/>
      </w:pPr>
      <w:rPr>
        <w:rFonts w:ascii="Symbol" w:hAnsi="Symbol" w:hint="default"/>
      </w:rPr>
    </w:lvl>
    <w:lvl w:ilvl="4" w:tplc="40090003" w:tentative="1">
      <w:start w:val="1"/>
      <w:numFmt w:val="bullet"/>
      <w:lvlText w:val="o"/>
      <w:lvlJc w:val="left"/>
      <w:pPr>
        <w:ind w:left="3192" w:hanging="360"/>
      </w:pPr>
      <w:rPr>
        <w:rFonts w:ascii="Courier New" w:hAnsi="Courier New" w:cs="Courier New" w:hint="default"/>
      </w:rPr>
    </w:lvl>
    <w:lvl w:ilvl="5" w:tplc="40090005" w:tentative="1">
      <w:start w:val="1"/>
      <w:numFmt w:val="bullet"/>
      <w:lvlText w:val=""/>
      <w:lvlJc w:val="left"/>
      <w:pPr>
        <w:ind w:left="3912" w:hanging="360"/>
      </w:pPr>
      <w:rPr>
        <w:rFonts w:ascii="Wingdings" w:hAnsi="Wingdings" w:hint="default"/>
      </w:rPr>
    </w:lvl>
    <w:lvl w:ilvl="6" w:tplc="40090001" w:tentative="1">
      <w:start w:val="1"/>
      <w:numFmt w:val="bullet"/>
      <w:lvlText w:val=""/>
      <w:lvlJc w:val="left"/>
      <w:pPr>
        <w:ind w:left="4632" w:hanging="360"/>
      </w:pPr>
      <w:rPr>
        <w:rFonts w:ascii="Symbol" w:hAnsi="Symbol" w:hint="default"/>
      </w:rPr>
    </w:lvl>
    <w:lvl w:ilvl="7" w:tplc="40090003" w:tentative="1">
      <w:start w:val="1"/>
      <w:numFmt w:val="bullet"/>
      <w:lvlText w:val="o"/>
      <w:lvlJc w:val="left"/>
      <w:pPr>
        <w:ind w:left="5352" w:hanging="360"/>
      </w:pPr>
      <w:rPr>
        <w:rFonts w:ascii="Courier New" w:hAnsi="Courier New" w:cs="Courier New" w:hint="default"/>
      </w:rPr>
    </w:lvl>
    <w:lvl w:ilvl="8" w:tplc="40090005" w:tentative="1">
      <w:start w:val="1"/>
      <w:numFmt w:val="bullet"/>
      <w:lvlText w:val=""/>
      <w:lvlJc w:val="left"/>
      <w:pPr>
        <w:ind w:left="6072" w:hanging="360"/>
      </w:pPr>
      <w:rPr>
        <w:rFonts w:ascii="Wingdings" w:hAnsi="Wingdings" w:hint="default"/>
      </w:rPr>
    </w:lvl>
  </w:abstractNum>
  <w:abstractNum w:abstractNumId="4" w15:restartNumberingAfterBreak="0">
    <w:nsid w:val="72BC5C0C"/>
    <w:multiLevelType w:val="hybridMultilevel"/>
    <w:tmpl w:val="239222E8"/>
    <w:lvl w:ilvl="0" w:tplc="BB3A3150">
      <w:start w:val="24"/>
      <w:numFmt w:val="bullet"/>
      <w:lvlText w:val="-"/>
      <w:lvlJc w:val="left"/>
      <w:pPr>
        <w:ind w:left="252" w:hanging="360"/>
      </w:pPr>
      <w:rPr>
        <w:rFonts w:ascii="Arial Narrow" w:eastAsia="MS Mincho" w:hAnsi="Arial Narrow" w:cs="Times New Roman" w:hint="default"/>
      </w:rPr>
    </w:lvl>
    <w:lvl w:ilvl="1" w:tplc="40090003" w:tentative="1">
      <w:start w:val="1"/>
      <w:numFmt w:val="bullet"/>
      <w:lvlText w:val="o"/>
      <w:lvlJc w:val="left"/>
      <w:pPr>
        <w:ind w:left="972" w:hanging="360"/>
      </w:pPr>
      <w:rPr>
        <w:rFonts w:ascii="Courier New" w:hAnsi="Courier New" w:cs="Courier New" w:hint="default"/>
      </w:rPr>
    </w:lvl>
    <w:lvl w:ilvl="2" w:tplc="40090005" w:tentative="1">
      <w:start w:val="1"/>
      <w:numFmt w:val="bullet"/>
      <w:lvlText w:val=""/>
      <w:lvlJc w:val="left"/>
      <w:pPr>
        <w:ind w:left="1692" w:hanging="360"/>
      </w:pPr>
      <w:rPr>
        <w:rFonts w:ascii="Wingdings" w:hAnsi="Wingdings" w:hint="default"/>
      </w:rPr>
    </w:lvl>
    <w:lvl w:ilvl="3" w:tplc="40090001" w:tentative="1">
      <w:start w:val="1"/>
      <w:numFmt w:val="bullet"/>
      <w:lvlText w:val=""/>
      <w:lvlJc w:val="left"/>
      <w:pPr>
        <w:ind w:left="2412" w:hanging="360"/>
      </w:pPr>
      <w:rPr>
        <w:rFonts w:ascii="Symbol" w:hAnsi="Symbol" w:hint="default"/>
      </w:rPr>
    </w:lvl>
    <w:lvl w:ilvl="4" w:tplc="40090003" w:tentative="1">
      <w:start w:val="1"/>
      <w:numFmt w:val="bullet"/>
      <w:lvlText w:val="o"/>
      <w:lvlJc w:val="left"/>
      <w:pPr>
        <w:ind w:left="3132" w:hanging="360"/>
      </w:pPr>
      <w:rPr>
        <w:rFonts w:ascii="Courier New" w:hAnsi="Courier New" w:cs="Courier New" w:hint="default"/>
      </w:rPr>
    </w:lvl>
    <w:lvl w:ilvl="5" w:tplc="40090005" w:tentative="1">
      <w:start w:val="1"/>
      <w:numFmt w:val="bullet"/>
      <w:lvlText w:val=""/>
      <w:lvlJc w:val="left"/>
      <w:pPr>
        <w:ind w:left="3852" w:hanging="360"/>
      </w:pPr>
      <w:rPr>
        <w:rFonts w:ascii="Wingdings" w:hAnsi="Wingdings" w:hint="default"/>
      </w:rPr>
    </w:lvl>
    <w:lvl w:ilvl="6" w:tplc="40090001" w:tentative="1">
      <w:start w:val="1"/>
      <w:numFmt w:val="bullet"/>
      <w:lvlText w:val=""/>
      <w:lvlJc w:val="left"/>
      <w:pPr>
        <w:ind w:left="4572" w:hanging="360"/>
      </w:pPr>
      <w:rPr>
        <w:rFonts w:ascii="Symbol" w:hAnsi="Symbol" w:hint="default"/>
      </w:rPr>
    </w:lvl>
    <w:lvl w:ilvl="7" w:tplc="40090003" w:tentative="1">
      <w:start w:val="1"/>
      <w:numFmt w:val="bullet"/>
      <w:lvlText w:val="o"/>
      <w:lvlJc w:val="left"/>
      <w:pPr>
        <w:ind w:left="5292" w:hanging="360"/>
      </w:pPr>
      <w:rPr>
        <w:rFonts w:ascii="Courier New" w:hAnsi="Courier New" w:cs="Courier New" w:hint="default"/>
      </w:rPr>
    </w:lvl>
    <w:lvl w:ilvl="8" w:tplc="40090005" w:tentative="1">
      <w:start w:val="1"/>
      <w:numFmt w:val="bullet"/>
      <w:lvlText w:val=""/>
      <w:lvlJc w:val="left"/>
      <w:pPr>
        <w:ind w:left="6012" w:hanging="360"/>
      </w:pPr>
      <w:rPr>
        <w:rFonts w:ascii="Wingdings" w:hAnsi="Wingdings" w:hint="default"/>
      </w:rPr>
    </w:lvl>
  </w:abstractNum>
  <w:num w:numId="1" w16cid:durableId="1058745783">
    <w:abstractNumId w:val="1"/>
  </w:num>
  <w:num w:numId="2" w16cid:durableId="462311036">
    <w:abstractNumId w:val="0"/>
  </w:num>
  <w:num w:numId="3" w16cid:durableId="408428259">
    <w:abstractNumId w:val="2"/>
  </w:num>
  <w:num w:numId="4" w16cid:durableId="1174107028">
    <w:abstractNumId w:val="4"/>
  </w:num>
  <w:num w:numId="5" w16cid:durableId="2248751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452"/>
    <w:rsid w:val="00001457"/>
    <w:rsid w:val="00002892"/>
    <w:rsid w:val="00003EAB"/>
    <w:rsid w:val="00004FEC"/>
    <w:rsid w:val="00005247"/>
    <w:rsid w:val="00010187"/>
    <w:rsid w:val="00011A61"/>
    <w:rsid w:val="00012995"/>
    <w:rsid w:val="00012D54"/>
    <w:rsid w:val="00015BD8"/>
    <w:rsid w:val="000173B2"/>
    <w:rsid w:val="000175CA"/>
    <w:rsid w:val="0002002A"/>
    <w:rsid w:val="00020067"/>
    <w:rsid w:val="00021CE7"/>
    <w:rsid w:val="00025A37"/>
    <w:rsid w:val="00027F4B"/>
    <w:rsid w:val="00030C70"/>
    <w:rsid w:val="00031C4D"/>
    <w:rsid w:val="00031D00"/>
    <w:rsid w:val="00032CBA"/>
    <w:rsid w:val="0004165A"/>
    <w:rsid w:val="000439A5"/>
    <w:rsid w:val="000445B7"/>
    <w:rsid w:val="0004484A"/>
    <w:rsid w:val="00053A5A"/>
    <w:rsid w:val="00057EE4"/>
    <w:rsid w:val="000619ED"/>
    <w:rsid w:val="00061FF9"/>
    <w:rsid w:val="00063C5F"/>
    <w:rsid w:val="000648A1"/>
    <w:rsid w:val="000662C1"/>
    <w:rsid w:val="00073ADA"/>
    <w:rsid w:val="000740D6"/>
    <w:rsid w:val="000742C5"/>
    <w:rsid w:val="00074959"/>
    <w:rsid w:val="000750A2"/>
    <w:rsid w:val="000754C9"/>
    <w:rsid w:val="00076013"/>
    <w:rsid w:val="00076132"/>
    <w:rsid w:val="000815F5"/>
    <w:rsid w:val="00082D70"/>
    <w:rsid w:val="00082D79"/>
    <w:rsid w:val="000845D7"/>
    <w:rsid w:val="000847FF"/>
    <w:rsid w:val="00084E73"/>
    <w:rsid w:val="00086C09"/>
    <w:rsid w:val="00087C01"/>
    <w:rsid w:val="000915F2"/>
    <w:rsid w:val="00092700"/>
    <w:rsid w:val="000938CD"/>
    <w:rsid w:val="00093949"/>
    <w:rsid w:val="00093AB3"/>
    <w:rsid w:val="0009465D"/>
    <w:rsid w:val="0009611A"/>
    <w:rsid w:val="000975F5"/>
    <w:rsid w:val="00097E18"/>
    <w:rsid w:val="00097F9C"/>
    <w:rsid w:val="000A5A66"/>
    <w:rsid w:val="000A5CFE"/>
    <w:rsid w:val="000A6700"/>
    <w:rsid w:val="000B26B6"/>
    <w:rsid w:val="000B2F82"/>
    <w:rsid w:val="000B3A03"/>
    <w:rsid w:val="000B593F"/>
    <w:rsid w:val="000B7C17"/>
    <w:rsid w:val="000C0104"/>
    <w:rsid w:val="000C0E44"/>
    <w:rsid w:val="000C167D"/>
    <w:rsid w:val="000C1FCC"/>
    <w:rsid w:val="000C2AC9"/>
    <w:rsid w:val="000C337B"/>
    <w:rsid w:val="000C3E27"/>
    <w:rsid w:val="000C58D4"/>
    <w:rsid w:val="000C7FA1"/>
    <w:rsid w:val="000D443A"/>
    <w:rsid w:val="000D7C0B"/>
    <w:rsid w:val="000E181B"/>
    <w:rsid w:val="000E29D8"/>
    <w:rsid w:val="000E393B"/>
    <w:rsid w:val="000E4686"/>
    <w:rsid w:val="000E5982"/>
    <w:rsid w:val="000F2073"/>
    <w:rsid w:val="000F6188"/>
    <w:rsid w:val="000F731D"/>
    <w:rsid w:val="000F7D34"/>
    <w:rsid w:val="00100952"/>
    <w:rsid w:val="00103671"/>
    <w:rsid w:val="001041AC"/>
    <w:rsid w:val="00104554"/>
    <w:rsid w:val="00107523"/>
    <w:rsid w:val="00111A85"/>
    <w:rsid w:val="001124F4"/>
    <w:rsid w:val="001137EF"/>
    <w:rsid w:val="00117C26"/>
    <w:rsid w:val="00121333"/>
    <w:rsid w:val="00122E26"/>
    <w:rsid w:val="00123BA9"/>
    <w:rsid w:val="00124002"/>
    <w:rsid w:val="00124C71"/>
    <w:rsid w:val="00125BB1"/>
    <w:rsid w:val="00126DF6"/>
    <w:rsid w:val="0012706D"/>
    <w:rsid w:val="00127963"/>
    <w:rsid w:val="0013078D"/>
    <w:rsid w:val="001307AE"/>
    <w:rsid w:val="0013124A"/>
    <w:rsid w:val="001313E8"/>
    <w:rsid w:val="00132217"/>
    <w:rsid w:val="00136D19"/>
    <w:rsid w:val="00140BE6"/>
    <w:rsid w:val="00142CE5"/>
    <w:rsid w:val="001444E7"/>
    <w:rsid w:val="00146C79"/>
    <w:rsid w:val="00151077"/>
    <w:rsid w:val="00151F30"/>
    <w:rsid w:val="00154058"/>
    <w:rsid w:val="001565DD"/>
    <w:rsid w:val="001566D9"/>
    <w:rsid w:val="00157528"/>
    <w:rsid w:val="00157670"/>
    <w:rsid w:val="00157FC1"/>
    <w:rsid w:val="001610D3"/>
    <w:rsid w:val="00163B7B"/>
    <w:rsid w:val="00164CC2"/>
    <w:rsid w:val="00165504"/>
    <w:rsid w:val="0017032B"/>
    <w:rsid w:val="001742F2"/>
    <w:rsid w:val="001753F0"/>
    <w:rsid w:val="00176D62"/>
    <w:rsid w:val="001773A9"/>
    <w:rsid w:val="00177691"/>
    <w:rsid w:val="001842CE"/>
    <w:rsid w:val="001856B4"/>
    <w:rsid w:val="001901B4"/>
    <w:rsid w:val="00192219"/>
    <w:rsid w:val="00192286"/>
    <w:rsid w:val="001928A3"/>
    <w:rsid w:val="0019446D"/>
    <w:rsid w:val="00195DFF"/>
    <w:rsid w:val="00197416"/>
    <w:rsid w:val="001A47F1"/>
    <w:rsid w:val="001A4973"/>
    <w:rsid w:val="001A5EB9"/>
    <w:rsid w:val="001B2733"/>
    <w:rsid w:val="001B3030"/>
    <w:rsid w:val="001B3FB6"/>
    <w:rsid w:val="001B638E"/>
    <w:rsid w:val="001C2D43"/>
    <w:rsid w:val="001C3785"/>
    <w:rsid w:val="001C4781"/>
    <w:rsid w:val="001C4C04"/>
    <w:rsid w:val="001C51CF"/>
    <w:rsid w:val="001C5DA6"/>
    <w:rsid w:val="001C5EF8"/>
    <w:rsid w:val="001D02B7"/>
    <w:rsid w:val="001D02EC"/>
    <w:rsid w:val="001D2687"/>
    <w:rsid w:val="001D31DF"/>
    <w:rsid w:val="001D3901"/>
    <w:rsid w:val="001D3B06"/>
    <w:rsid w:val="001D549F"/>
    <w:rsid w:val="001D619A"/>
    <w:rsid w:val="001E009C"/>
    <w:rsid w:val="001E0FA4"/>
    <w:rsid w:val="001E1F2A"/>
    <w:rsid w:val="001E207D"/>
    <w:rsid w:val="001E2346"/>
    <w:rsid w:val="001E35CC"/>
    <w:rsid w:val="001E404F"/>
    <w:rsid w:val="001E5093"/>
    <w:rsid w:val="001E79E8"/>
    <w:rsid w:val="001F02B8"/>
    <w:rsid w:val="001F0D53"/>
    <w:rsid w:val="001F2D42"/>
    <w:rsid w:val="001F4F68"/>
    <w:rsid w:val="001F5C06"/>
    <w:rsid w:val="0020157A"/>
    <w:rsid w:val="00203D40"/>
    <w:rsid w:val="00204FC3"/>
    <w:rsid w:val="00210227"/>
    <w:rsid w:val="00214020"/>
    <w:rsid w:val="0021424E"/>
    <w:rsid w:val="00220202"/>
    <w:rsid w:val="00220BC9"/>
    <w:rsid w:val="00221D1B"/>
    <w:rsid w:val="002220DE"/>
    <w:rsid w:val="002231C4"/>
    <w:rsid w:val="00224955"/>
    <w:rsid w:val="002267FF"/>
    <w:rsid w:val="002278BC"/>
    <w:rsid w:val="00230A17"/>
    <w:rsid w:val="00231702"/>
    <w:rsid w:val="00231C8D"/>
    <w:rsid w:val="00231D63"/>
    <w:rsid w:val="002351C4"/>
    <w:rsid w:val="00237214"/>
    <w:rsid w:val="002378A0"/>
    <w:rsid w:val="00242C36"/>
    <w:rsid w:val="00244B71"/>
    <w:rsid w:val="0024723C"/>
    <w:rsid w:val="00250C70"/>
    <w:rsid w:val="00251828"/>
    <w:rsid w:val="002543B1"/>
    <w:rsid w:val="002555F7"/>
    <w:rsid w:val="002568BB"/>
    <w:rsid w:val="00261EAF"/>
    <w:rsid w:val="00263DD7"/>
    <w:rsid w:val="00266594"/>
    <w:rsid w:val="00266A38"/>
    <w:rsid w:val="00266FC3"/>
    <w:rsid w:val="002710D0"/>
    <w:rsid w:val="0027670A"/>
    <w:rsid w:val="00276FB5"/>
    <w:rsid w:val="0028059A"/>
    <w:rsid w:val="00280B00"/>
    <w:rsid w:val="00281177"/>
    <w:rsid w:val="0028173F"/>
    <w:rsid w:val="00281B8C"/>
    <w:rsid w:val="00282392"/>
    <w:rsid w:val="002866B5"/>
    <w:rsid w:val="00291A18"/>
    <w:rsid w:val="00292D8A"/>
    <w:rsid w:val="00293381"/>
    <w:rsid w:val="00293DA5"/>
    <w:rsid w:val="002955F3"/>
    <w:rsid w:val="00295AF8"/>
    <w:rsid w:val="002970B7"/>
    <w:rsid w:val="002A088D"/>
    <w:rsid w:val="002A11A4"/>
    <w:rsid w:val="002A53FB"/>
    <w:rsid w:val="002B0CFB"/>
    <w:rsid w:val="002B6F3E"/>
    <w:rsid w:val="002C16EC"/>
    <w:rsid w:val="002C1933"/>
    <w:rsid w:val="002C612D"/>
    <w:rsid w:val="002C6F54"/>
    <w:rsid w:val="002D00DF"/>
    <w:rsid w:val="002D0E20"/>
    <w:rsid w:val="002D1719"/>
    <w:rsid w:val="002D321C"/>
    <w:rsid w:val="002D3CA6"/>
    <w:rsid w:val="002D5150"/>
    <w:rsid w:val="002D5F60"/>
    <w:rsid w:val="002D7C16"/>
    <w:rsid w:val="002E3BB3"/>
    <w:rsid w:val="002E7490"/>
    <w:rsid w:val="002F2086"/>
    <w:rsid w:val="002F7D08"/>
    <w:rsid w:val="0030070F"/>
    <w:rsid w:val="00300ABE"/>
    <w:rsid w:val="00301C5A"/>
    <w:rsid w:val="00302530"/>
    <w:rsid w:val="003045AF"/>
    <w:rsid w:val="00307B6F"/>
    <w:rsid w:val="00311604"/>
    <w:rsid w:val="00312EA2"/>
    <w:rsid w:val="00315E18"/>
    <w:rsid w:val="00316E17"/>
    <w:rsid w:val="00316E41"/>
    <w:rsid w:val="003174E0"/>
    <w:rsid w:val="00321878"/>
    <w:rsid w:val="00324F66"/>
    <w:rsid w:val="003255A5"/>
    <w:rsid w:val="00327060"/>
    <w:rsid w:val="003312D6"/>
    <w:rsid w:val="00331ABA"/>
    <w:rsid w:val="003341C1"/>
    <w:rsid w:val="003342DB"/>
    <w:rsid w:val="003352C3"/>
    <w:rsid w:val="003362E4"/>
    <w:rsid w:val="003378DE"/>
    <w:rsid w:val="00340ED7"/>
    <w:rsid w:val="00343E8E"/>
    <w:rsid w:val="0034533B"/>
    <w:rsid w:val="003465C0"/>
    <w:rsid w:val="00347F89"/>
    <w:rsid w:val="00351008"/>
    <w:rsid w:val="0035348B"/>
    <w:rsid w:val="00356259"/>
    <w:rsid w:val="00356886"/>
    <w:rsid w:val="00360B6A"/>
    <w:rsid w:val="00361485"/>
    <w:rsid w:val="00362F60"/>
    <w:rsid w:val="00365CA0"/>
    <w:rsid w:val="00365D74"/>
    <w:rsid w:val="00365EED"/>
    <w:rsid w:val="0036624B"/>
    <w:rsid w:val="003704B8"/>
    <w:rsid w:val="00372123"/>
    <w:rsid w:val="00372BC8"/>
    <w:rsid w:val="0037338E"/>
    <w:rsid w:val="00376878"/>
    <w:rsid w:val="00380FCF"/>
    <w:rsid w:val="00381B11"/>
    <w:rsid w:val="00381D2D"/>
    <w:rsid w:val="0038254B"/>
    <w:rsid w:val="003857DD"/>
    <w:rsid w:val="00386FE4"/>
    <w:rsid w:val="00387E8F"/>
    <w:rsid w:val="0039278F"/>
    <w:rsid w:val="00395C5F"/>
    <w:rsid w:val="00396A23"/>
    <w:rsid w:val="00397119"/>
    <w:rsid w:val="0039788B"/>
    <w:rsid w:val="00397B71"/>
    <w:rsid w:val="003A2A26"/>
    <w:rsid w:val="003A370C"/>
    <w:rsid w:val="003A376B"/>
    <w:rsid w:val="003A3BC4"/>
    <w:rsid w:val="003A4B94"/>
    <w:rsid w:val="003A4E75"/>
    <w:rsid w:val="003A6579"/>
    <w:rsid w:val="003A7AB5"/>
    <w:rsid w:val="003B1535"/>
    <w:rsid w:val="003B711B"/>
    <w:rsid w:val="003C053A"/>
    <w:rsid w:val="003C0801"/>
    <w:rsid w:val="003C0D07"/>
    <w:rsid w:val="003C3FC4"/>
    <w:rsid w:val="003C4CCD"/>
    <w:rsid w:val="003D1641"/>
    <w:rsid w:val="003D3610"/>
    <w:rsid w:val="003D4A32"/>
    <w:rsid w:val="003D69F0"/>
    <w:rsid w:val="003D7C79"/>
    <w:rsid w:val="003E0B8B"/>
    <w:rsid w:val="003E4042"/>
    <w:rsid w:val="003E40A9"/>
    <w:rsid w:val="003E4582"/>
    <w:rsid w:val="003E4D96"/>
    <w:rsid w:val="003E7C0B"/>
    <w:rsid w:val="003F11C4"/>
    <w:rsid w:val="003F12B3"/>
    <w:rsid w:val="003F1A10"/>
    <w:rsid w:val="003F2847"/>
    <w:rsid w:val="003F6780"/>
    <w:rsid w:val="004024F9"/>
    <w:rsid w:val="00403CFA"/>
    <w:rsid w:val="00404C3C"/>
    <w:rsid w:val="00405FC1"/>
    <w:rsid w:val="0041216A"/>
    <w:rsid w:val="0041570D"/>
    <w:rsid w:val="0041752E"/>
    <w:rsid w:val="00420A97"/>
    <w:rsid w:val="00421C00"/>
    <w:rsid w:val="00423BB8"/>
    <w:rsid w:val="00423C2E"/>
    <w:rsid w:val="004249D5"/>
    <w:rsid w:val="00427574"/>
    <w:rsid w:val="00432E16"/>
    <w:rsid w:val="0043333B"/>
    <w:rsid w:val="0043714C"/>
    <w:rsid w:val="00442BA7"/>
    <w:rsid w:val="00445218"/>
    <w:rsid w:val="0044534E"/>
    <w:rsid w:val="00446664"/>
    <w:rsid w:val="00450400"/>
    <w:rsid w:val="00450952"/>
    <w:rsid w:val="00450B08"/>
    <w:rsid w:val="00450B70"/>
    <w:rsid w:val="004531E3"/>
    <w:rsid w:val="00454ABD"/>
    <w:rsid w:val="00455081"/>
    <w:rsid w:val="004570F4"/>
    <w:rsid w:val="0045796A"/>
    <w:rsid w:val="004605A5"/>
    <w:rsid w:val="0046413F"/>
    <w:rsid w:val="004652BF"/>
    <w:rsid w:val="00465A65"/>
    <w:rsid w:val="00467107"/>
    <w:rsid w:val="00467EEA"/>
    <w:rsid w:val="0047070D"/>
    <w:rsid w:val="004712D4"/>
    <w:rsid w:val="00471672"/>
    <w:rsid w:val="00472EC9"/>
    <w:rsid w:val="004739BF"/>
    <w:rsid w:val="00475B03"/>
    <w:rsid w:val="0047740D"/>
    <w:rsid w:val="00477D6B"/>
    <w:rsid w:val="00480402"/>
    <w:rsid w:val="004822E4"/>
    <w:rsid w:val="00482E2C"/>
    <w:rsid w:val="00484986"/>
    <w:rsid w:val="00484DC6"/>
    <w:rsid w:val="0048557E"/>
    <w:rsid w:val="0048588D"/>
    <w:rsid w:val="00487515"/>
    <w:rsid w:val="00490696"/>
    <w:rsid w:val="00491CDC"/>
    <w:rsid w:val="00494D83"/>
    <w:rsid w:val="004A0C56"/>
    <w:rsid w:val="004A1660"/>
    <w:rsid w:val="004A7AB7"/>
    <w:rsid w:val="004B2BF0"/>
    <w:rsid w:val="004B2F38"/>
    <w:rsid w:val="004B5110"/>
    <w:rsid w:val="004B60C6"/>
    <w:rsid w:val="004B6997"/>
    <w:rsid w:val="004C0621"/>
    <w:rsid w:val="004C062D"/>
    <w:rsid w:val="004C1916"/>
    <w:rsid w:val="004C2332"/>
    <w:rsid w:val="004C5133"/>
    <w:rsid w:val="004C5CFC"/>
    <w:rsid w:val="004C64F0"/>
    <w:rsid w:val="004C7581"/>
    <w:rsid w:val="004C7EB6"/>
    <w:rsid w:val="004D2923"/>
    <w:rsid w:val="004D4C86"/>
    <w:rsid w:val="004D638A"/>
    <w:rsid w:val="004E1A02"/>
    <w:rsid w:val="004E329F"/>
    <w:rsid w:val="004E3B56"/>
    <w:rsid w:val="004E4387"/>
    <w:rsid w:val="004E59E7"/>
    <w:rsid w:val="004F532E"/>
    <w:rsid w:val="004F66BA"/>
    <w:rsid w:val="004F6B24"/>
    <w:rsid w:val="004F70E2"/>
    <w:rsid w:val="004F72F9"/>
    <w:rsid w:val="00500280"/>
    <w:rsid w:val="00500BB1"/>
    <w:rsid w:val="0050698A"/>
    <w:rsid w:val="005120B5"/>
    <w:rsid w:val="005127D2"/>
    <w:rsid w:val="005153C0"/>
    <w:rsid w:val="005203F9"/>
    <w:rsid w:val="0052429C"/>
    <w:rsid w:val="0052496D"/>
    <w:rsid w:val="00524C2F"/>
    <w:rsid w:val="005269C1"/>
    <w:rsid w:val="00526A0C"/>
    <w:rsid w:val="005274D5"/>
    <w:rsid w:val="0053025A"/>
    <w:rsid w:val="00530538"/>
    <w:rsid w:val="00530E37"/>
    <w:rsid w:val="00531374"/>
    <w:rsid w:val="005317CC"/>
    <w:rsid w:val="005328C4"/>
    <w:rsid w:val="00540EDB"/>
    <w:rsid w:val="005427F9"/>
    <w:rsid w:val="00542C44"/>
    <w:rsid w:val="00544F60"/>
    <w:rsid w:val="00545447"/>
    <w:rsid w:val="00545B15"/>
    <w:rsid w:val="005464C4"/>
    <w:rsid w:val="00547FC9"/>
    <w:rsid w:val="00550165"/>
    <w:rsid w:val="005514FC"/>
    <w:rsid w:val="00554A56"/>
    <w:rsid w:val="00557D8E"/>
    <w:rsid w:val="00557EB7"/>
    <w:rsid w:val="00557F7A"/>
    <w:rsid w:val="00565412"/>
    <w:rsid w:val="00565B5F"/>
    <w:rsid w:val="005662E9"/>
    <w:rsid w:val="005736C3"/>
    <w:rsid w:val="00574DFD"/>
    <w:rsid w:val="0057604C"/>
    <w:rsid w:val="00577014"/>
    <w:rsid w:val="00577A21"/>
    <w:rsid w:val="00584515"/>
    <w:rsid w:val="00587109"/>
    <w:rsid w:val="0059203F"/>
    <w:rsid w:val="00592D0F"/>
    <w:rsid w:val="005948AC"/>
    <w:rsid w:val="005A090D"/>
    <w:rsid w:val="005A6754"/>
    <w:rsid w:val="005A784B"/>
    <w:rsid w:val="005B0D29"/>
    <w:rsid w:val="005B1859"/>
    <w:rsid w:val="005B2A9F"/>
    <w:rsid w:val="005B2F3F"/>
    <w:rsid w:val="005B4804"/>
    <w:rsid w:val="005B5E98"/>
    <w:rsid w:val="005B5EB9"/>
    <w:rsid w:val="005B7D85"/>
    <w:rsid w:val="005C0092"/>
    <w:rsid w:val="005C15F0"/>
    <w:rsid w:val="005C16BF"/>
    <w:rsid w:val="005C2804"/>
    <w:rsid w:val="005C3124"/>
    <w:rsid w:val="005C4250"/>
    <w:rsid w:val="005C518D"/>
    <w:rsid w:val="005C62A6"/>
    <w:rsid w:val="005C6454"/>
    <w:rsid w:val="005D101C"/>
    <w:rsid w:val="005D1E51"/>
    <w:rsid w:val="005D2399"/>
    <w:rsid w:val="005D440C"/>
    <w:rsid w:val="005D7876"/>
    <w:rsid w:val="005E2967"/>
    <w:rsid w:val="005E3996"/>
    <w:rsid w:val="005E5721"/>
    <w:rsid w:val="005E5FCF"/>
    <w:rsid w:val="005F0A07"/>
    <w:rsid w:val="005F1201"/>
    <w:rsid w:val="005F293C"/>
    <w:rsid w:val="005F5CE8"/>
    <w:rsid w:val="0060232C"/>
    <w:rsid w:val="00603BA5"/>
    <w:rsid w:val="00605AE3"/>
    <w:rsid w:val="00610410"/>
    <w:rsid w:val="006134BC"/>
    <w:rsid w:val="00613507"/>
    <w:rsid w:val="006138BA"/>
    <w:rsid w:val="006143DF"/>
    <w:rsid w:val="00614C2D"/>
    <w:rsid w:val="00614E70"/>
    <w:rsid w:val="00616B9C"/>
    <w:rsid w:val="00617ED0"/>
    <w:rsid w:val="006215E9"/>
    <w:rsid w:val="00626A6F"/>
    <w:rsid w:val="00626B9A"/>
    <w:rsid w:val="00627BBA"/>
    <w:rsid w:val="00631F82"/>
    <w:rsid w:val="006357BB"/>
    <w:rsid w:val="00637BE0"/>
    <w:rsid w:val="00640A49"/>
    <w:rsid w:val="00640FCA"/>
    <w:rsid w:val="00641928"/>
    <w:rsid w:val="00641E39"/>
    <w:rsid w:val="00641EBF"/>
    <w:rsid w:val="0064240C"/>
    <w:rsid w:val="006450F2"/>
    <w:rsid w:val="006454AC"/>
    <w:rsid w:val="00645B39"/>
    <w:rsid w:val="0065013F"/>
    <w:rsid w:val="0065077D"/>
    <w:rsid w:val="006515C4"/>
    <w:rsid w:val="00654660"/>
    <w:rsid w:val="00654AAE"/>
    <w:rsid w:val="006551A3"/>
    <w:rsid w:val="006577DF"/>
    <w:rsid w:val="0065780F"/>
    <w:rsid w:val="00657C07"/>
    <w:rsid w:val="00657EE4"/>
    <w:rsid w:val="00660542"/>
    <w:rsid w:val="006612E1"/>
    <w:rsid w:val="006613F2"/>
    <w:rsid w:val="006616C3"/>
    <w:rsid w:val="00664425"/>
    <w:rsid w:val="00664FD9"/>
    <w:rsid w:val="00665CDC"/>
    <w:rsid w:val="00667158"/>
    <w:rsid w:val="00667DBD"/>
    <w:rsid w:val="00671136"/>
    <w:rsid w:val="00671856"/>
    <w:rsid w:val="006741F1"/>
    <w:rsid w:val="00675EEF"/>
    <w:rsid w:val="006767BD"/>
    <w:rsid w:val="0067780B"/>
    <w:rsid w:val="0068236F"/>
    <w:rsid w:val="006836E9"/>
    <w:rsid w:val="00686277"/>
    <w:rsid w:val="00686466"/>
    <w:rsid w:val="006939FA"/>
    <w:rsid w:val="00694A26"/>
    <w:rsid w:val="00695313"/>
    <w:rsid w:val="00695318"/>
    <w:rsid w:val="006968F5"/>
    <w:rsid w:val="006A20C7"/>
    <w:rsid w:val="006A281B"/>
    <w:rsid w:val="006A5D68"/>
    <w:rsid w:val="006B03DB"/>
    <w:rsid w:val="006B0F78"/>
    <w:rsid w:val="006B772D"/>
    <w:rsid w:val="006C1E92"/>
    <w:rsid w:val="006C21A4"/>
    <w:rsid w:val="006C2F84"/>
    <w:rsid w:val="006C338D"/>
    <w:rsid w:val="006C3476"/>
    <w:rsid w:val="006C3A95"/>
    <w:rsid w:val="006C3F56"/>
    <w:rsid w:val="006C55B0"/>
    <w:rsid w:val="006D144D"/>
    <w:rsid w:val="006D261C"/>
    <w:rsid w:val="006D2798"/>
    <w:rsid w:val="006D2EB1"/>
    <w:rsid w:val="006D3E46"/>
    <w:rsid w:val="006D4A0A"/>
    <w:rsid w:val="006D588C"/>
    <w:rsid w:val="006D5986"/>
    <w:rsid w:val="006F5510"/>
    <w:rsid w:val="006F62AE"/>
    <w:rsid w:val="006F7325"/>
    <w:rsid w:val="00701DE9"/>
    <w:rsid w:val="00703CF3"/>
    <w:rsid w:val="00704318"/>
    <w:rsid w:val="00704F21"/>
    <w:rsid w:val="00706452"/>
    <w:rsid w:val="00707286"/>
    <w:rsid w:val="00714097"/>
    <w:rsid w:val="007140C2"/>
    <w:rsid w:val="00714132"/>
    <w:rsid w:val="00714A7B"/>
    <w:rsid w:val="0071522F"/>
    <w:rsid w:val="00715F06"/>
    <w:rsid w:val="00716670"/>
    <w:rsid w:val="0071726D"/>
    <w:rsid w:val="007179AE"/>
    <w:rsid w:val="007221E3"/>
    <w:rsid w:val="007238E1"/>
    <w:rsid w:val="00724BE3"/>
    <w:rsid w:val="007256FB"/>
    <w:rsid w:val="00725AF3"/>
    <w:rsid w:val="00726FF9"/>
    <w:rsid w:val="00731484"/>
    <w:rsid w:val="0073181D"/>
    <w:rsid w:val="00731EDF"/>
    <w:rsid w:val="007338FC"/>
    <w:rsid w:val="00733C3C"/>
    <w:rsid w:val="00735F5A"/>
    <w:rsid w:val="007372EE"/>
    <w:rsid w:val="007374BF"/>
    <w:rsid w:val="00744120"/>
    <w:rsid w:val="00744AC3"/>
    <w:rsid w:val="00746BAB"/>
    <w:rsid w:val="00750E43"/>
    <w:rsid w:val="0075130D"/>
    <w:rsid w:val="0075136C"/>
    <w:rsid w:val="00751454"/>
    <w:rsid w:val="007538DA"/>
    <w:rsid w:val="00755353"/>
    <w:rsid w:val="00756181"/>
    <w:rsid w:val="007566A8"/>
    <w:rsid w:val="00756950"/>
    <w:rsid w:val="00757150"/>
    <w:rsid w:val="00757FFD"/>
    <w:rsid w:val="007601C2"/>
    <w:rsid w:val="00762D18"/>
    <w:rsid w:val="00764823"/>
    <w:rsid w:val="00764E1C"/>
    <w:rsid w:val="007653DE"/>
    <w:rsid w:val="00765BC3"/>
    <w:rsid w:val="00765ED6"/>
    <w:rsid w:val="00770A19"/>
    <w:rsid w:val="00773E1B"/>
    <w:rsid w:val="00775900"/>
    <w:rsid w:val="00776C19"/>
    <w:rsid w:val="00780654"/>
    <w:rsid w:val="00781466"/>
    <w:rsid w:val="00782A7F"/>
    <w:rsid w:val="0078344A"/>
    <w:rsid w:val="00785647"/>
    <w:rsid w:val="00787D02"/>
    <w:rsid w:val="007910FB"/>
    <w:rsid w:val="00792531"/>
    <w:rsid w:val="007946D0"/>
    <w:rsid w:val="0079588B"/>
    <w:rsid w:val="007A4E9C"/>
    <w:rsid w:val="007A5AD9"/>
    <w:rsid w:val="007A6206"/>
    <w:rsid w:val="007A72DA"/>
    <w:rsid w:val="007B3400"/>
    <w:rsid w:val="007B34EE"/>
    <w:rsid w:val="007C2A76"/>
    <w:rsid w:val="007C4892"/>
    <w:rsid w:val="007C5A14"/>
    <w:rsid w:val="007C6346"/>
    <w:rsid w:val="007C63E0"/>
    <w:rsid w:val="007D06D9"/>
    <w:rsid w:val="007D0729"/>
    <w:rsid w:val="007D3DE1"/>
    <w:rsid w:val="007D436A"/>
    <w:rsid w:val="007D5100"/>
    <w:rsid w:val="007D6694"/>
    <w:rsid w:val="007E348F"/>
    <w:rsid w:val="007E3AC6"/>
    <w:rsid w:val="007E45C3"/>
    <w:rsid w:val="007E4CBF"/>
    <w:rsid w:val="007E4E86"/>
    <w:rsid w:val="007E50FC"/>
    <w:rsid w:val="007E5343"/>
    <w:rsid w:val="007E54F9"/>
    <w:rsid w:val="007E594B"/>
    <w:rsid w:val="007F07F8"/>
    <w:rsid w:val="007F1A01"/>
    <w:rsid w:val="007F1BFA"/>
    <w:rsid w:val="007F2F32"/>
    <w:rsid w:val="007F33C9"/>
    <w:rsid w:val="007F5D1D"/>
    <w:rsid w:val="00800DDA"/>
    <w:rsid w:val="008015A2"/>
    <w:rsid w:val="00801B7A"/>
    <w:rsid w:val="00801F59"/>
    <w:rsid w:val="00805C0D"/>
    <w:rsid w:val="0081088A"/>
    <w:rsid w:val="00811DF6"/>
    <w:rsid w:val="00813976"/>
    <w:rsid w:val="0081508B"/>
    <w:rsid w:val="00815ECF"/>
    <w:rsid w:val="00816E6A"/>
    <w:rsid w:val="0081733E"/>
    <w:rsid w:val="00817DBC"/>
    <w:rsid w:val="00821FE6"/>
    <w:rsid w:val="00822A57"/>
    <w:rsid w:val="008242CE"/>
    <w:rsid w:val="00826BD5"/>
    <w:rsid w:val="00831970"/>
    <w:rsid w:val="00831F7B"/>
    <w:rsid w:val="00832121"/>
    <w:rsid w:val="00833220"/>
    <w:rsid w:val="008338CF"/>
    <w:rsid w:val="00834063"/>
    <w:rsid w:val="00840F41"/>
    <w:rsid w:val="00841716"/>
    <w:rsid w:val="0084432E"/>
    <w:rsid w:val="008451D3"/>
    <w:rsid w:val="00847AC1"/>
    <w:rsid w:val="008533E5"/>
    <w:rsid w:val="00854378"/>
    <w:rsid w:val="00854D5C"/>
    <w:rsid w:val="008564BA"/>
    <w:rsid w:val="00856DD0"/>
    <w:rsid w:val="008600A1"/>
    <w:rsid w:val="00860EE3"/>
    <w:rsid w:val="00861522"/>
    <w:rsid w:val="008627C9"/>
    <w:rsid w:val="008642D6"/>
    <w:rsid w:val="00864428"/>
    <w:rsid w:val="00870167"/>
    <w:rsid w:val="00870A1F"/>
    <w:rsid w:val="00870D75"/>
    <w:rsid w:val="00871829"/>
    <w:rsid w:val="00872511"/>
    <w:rsid w:val="00873938"/>
    <w:rsid w:val="00873D85"/>
    <w:rsid w:val="00873DAD"/>
    <w:rsid w:val="0087517A"/>
    <w:rsid w:val="00875919"/>
    <w:rsid w:val="0087705E"/>
    <w:rsid w:val="008776FA"/>
    <w:rsid w:val="00882208"/>
    <w:rsid w:val="00886B1A"/>
    <w:rsid w:val="008911EC"/>
    <w:rsid w:val="008924BF"/>
    <w:rsid w:val="00892A9B"/>
    <w:rsid w:val="00893042"/>
    <w:rsid w:val="008941E8"/>
    <w:rsid w:val="00894E30"/>
    <w:rsid w:val="008A125C"/>
    <w:rsid w:val="008A1C2E"/>
    <w:rsid w:val="008A34D0"/>
    <w:rsid w:val="008A749B"/>
    <w:rsid w:val="008B0A13"/>
    <w:rsid w:val="008B41AC"/>
    <w:rsid w:val="008B4A42"/>
    <w:rsid w:val="008B512A"/>
    <w:rsid w:val="008B5F1F"/>
    <w:rsid w:val="008B7212"/>
    <w:rsid w:val="008C1AA5"/>
    <w:rsid w:val="008C2924"/>
    <w:rsid w:val="008C35A9"/>
    <w:rsid w:val="008C4C5D"/>
    <w:rsid w:val="008C711B"/>
    <w:rsid w:val="008C73EC"/>
    <w:rsid w:val="008C7B1C"/>
    <w:rsid w:val="008D0E5B"/>
    <w:rsid w:val="008D1490"/>
    <w:rsid w:val="008D19BC"/>
    <w:rsid w:val="008D2610"/>
    <w:rsid w:val="008D28CA"/>
    <w:rsid w:val="008D2BA7"/>
    <w:rsid w:val="008D38DA"/>
    <w:rsid w:val="008D4576"/>
    <w:rsid w:val="008D638D"/>
    <w:rsid w:val="008D69E1"/>
    <w:rsid w:val="008D7A63"/>
    <w:rsid w:val="008E0998"/>
    <w:rsid w:val="008E1200"/>
    <w:rsid w:val="008E33FA"/>
    <w:rsid w:val="008E64B2"/>
    <w:rsid w:val="008E68DE"/>
    <w:rsid w:val="008F232C"/>
    <w:rsid w:val="008F2A6D"/>
    <w:rsid w:val="008F4DC0"/>
    <w:rsid w:val="008F4ED2"/>
    <w:rsid w:val="008F627F"/>
    <w:rsid w:val="008F77DC"/>
    <w:rsid w:val="009000D9"/>
    <w:rsid w:val="0090438A"/>
    <w:rsid w:val="00905AEC"/>
    <w:rsid w:val="00911A33"/>
    <w:rsid w:val="00912F50"/>
    <w:rsid w:val="0091450F"/>
    <w:rsid w:val="00916E1A"/>
    <w:rsid w:val="00917368"/>
    <w:rsid w:val="00920D5D"/>
    <w:rsid w:val="00922241"/>
    <w:rsid w:val="0092250B"/>
    <w:rsid w:val="009238DC"/>
    <w:rsid w:val="0092628C"/>
    <w:rsid w:val="00926A9A"/>
    <w:rsid w:val="00927440"/>
    <w:rsid w:val="0092755E"/>
    <w:rsid w:val="00927A39"/>
    <w:rsid w:val="009307E3"/>
    <w:rsid w:val="00930CA7"/>
    <w:rsid w:val="00931194"/>
    <w:rsid w:val="009320C2"/>
    <w:rsid w:val="00933D7D"/>
    <w:rsid w:val="00934C14"/>
    <w:rsid w:val="00935E55"/>
    <w:rsid w:val="00941592"/>
    <w:rsid w:val="00946D6C"/>
    <w:rsid w:val="0094757F"/>
    <w:rsid w:val="00951A42"/>
    <w:rsid w:val="00952861"/>
    <w:rsid w:val="009543A0"/>
    <w:rsid w:val="00956F33"/>
    <w:rsid w:val="00956FF7"/>
    <w:rsid w:val="00957B9F"/>
    <w:rsid w:val="0096002D"/>
    <w:rsid w:val="00962CF9"/>
    <w:rsid w:val="0096350A"/>
    <w:rsid w:val="009639CF"/>
    <w:rsid w:val="0096412F"/>
    <w:rsid w:val="0096580C"/>
    <w:rsid w:val="009728F8"/>
    <w:rsid w:val="00973AB5"/>
    <w:rsid w:val="009740CB"/>
    <w:rsid w:val="00974DC8"/>
    <w:rsid w:val="00977791"/>
    <w:rsid w:val="00983BCD"/>
    <w:rsid w:val="00983DA8"/>
    <w:rsid w:val="00984A2D"/>
    <w:rsid w:val="00984B01"/>
    <w:rsid w:val="009856D0"/>
    <w:rsid w:val="009868A6"/>
    <w:rsid w:val="00987802"/>
    <w:rsid w:val="009906F8"/>
    <w:rsid w:val="00990CC5"/>
    <w:rsid w:val="00990DF2"/>
    <w:rsid w:val="00991429"/>
    <w:rsid w:val="00991EC7"/>
    <w:rsid w:val="00992BBD"/>
    <w:rsid w:val="00994DD0"/>
    <w:rsid w:val="00994E17"/>
    <w:rsid w:val="009951DD"/>
    <w:rsid w:val="0099528E"/>
    <w:rsid w:val="00995A65"/>
    <w:rsid w:val="009A13BB"/>
    <w:rsid w:val="009A2996"/>
    <w:rsid w:val="009A2D57"/>
    <w:rsid w:val="009A2E5A"/>
    <w:rsid w:val="009A40FA"/>
    <w:rsid w:val="009B430E"/>
    <w:rsid w:val="009B49E9"/>
    <w:rsid w:val="009B6CE8"/>
    <w:rsid w:val="009B7D66"/>
    <w:rsid w:val="009C095E"/>
    <w:rsid w:val="009C306B"/>
    <w:rsid w:val="009C5642"/>
    <w:rsid w:val="009C5AF8"/>
    <w:rsid w:val="009D150F"/>
    <w:rsid w:val="009D4C29"/>
    <w:rsid w:val="009D6342"/>
    <w:rsid w:val="009D6F89"/>
    <w:rsid w:val="009E034D"/>
    <w:rsid w:val="009E1294"/>
    <w:rsid w:val="009E2317"/>
    <w:rsid w:val="009E2BD4"/>
    <w:rsid w:val="009E5608"/>
    <w:rsid w:val="009E7AF8"/>
    <w:rsid w:val="009F3415"/>
    <w:rsid w:val="009F6912"/>
    <w:rsid w:val="009F790F"/>
    <w:rsid w:val="00A00958"/>
    <w:rsid w:val="00A03529"/>
    <w:rsid w:val="00A04F3E"/>
    <w:rsid w:val="00A05E0A"/>
    <w:rsid w:val="00A06C75"/>
    <w:rsid w:val="00A07512"/>
    <w:rsid w:val="00A077DA"/>
    <w:rsid w:val="00A11420"/>
    <w:rsid w:val="00A12714"/>
    <w:rsid w:val="00A13605"/>
    <w:rsid w:val="00A146D8"/>
    <w:rsid w:val="00A16D77"/>
    <w:rsid w:val="00A2462E"/>
    <w:rsid w:val="00A25E3C"/>
    <w:rsid w:val="00A27C55"/>
    <w:rsid w:val="00A3085B"/>
    <w:rsid w:val="00A323DA"/>
    <w:rsid w:val="00A32C6A"/>
    <w:rsid w:val="00A33021"/>
    <w:rsid w:val="00A331B1"/>
    <w:rsid w:val="00A33989"/>
    <w:rsid w:val="00A342D8"/>
    <w:rsid w:val="00A35F51"/>
    <w:rsid w:val="00A37E9C"/>
    <w:rsid w:val="00A37F7E"/>
    <w:rsid w:val="00A433AF"/>
    <w:rsid w:val="00A43904"/>
    <w:rsid w:val="00A44155"/>
    <w:rsid w:val="00A453C2"/>
    <w:rsid w:val="00A47AD0"/>
    <w:rsid w:val="00A50E8F"/>
    <w:rsid w:val="00A519E9"/>
    <w:rsid w:val="00A5221E"/>
    <w:rsid w:val="00A5262A"/>
    <w:rsid w:val="00A54B4D"/>
    <w:rsid w:val="00A5585F"/>
    <w:rsid w:val="00A55B8F"/>
    <w:rsid w:val="00A5698D"/>
    <w:rsid w:val="00A56F9B"/>
    <w:rsid w:val="00A60240"/>
    <w:rsid w:val="00A60968"/>
    <w:rsid w:val="00A612D8"/>
    <w:rsid w:val="00A6226A"/>
    <w:rsid w:val="00A62BF6"/>
    <w:rsid w:val="00A643A8"/>
    <w:rsid w:val="00A71C5E"/>
    <w:rsid w:val="00A7544F"/>
    <w:rsid w:val="00A803FF"/>
    <w:rsid w:val="00A80827"/>
    <w:rsid w:val="00A81CBC"/>
    <w:rsid w:val="00A8254D"/>
    <w:rsid w:val="00A82A0B"/>
    <w:rsid w:val="00A82C99"/>
    <w:rsid w:val="00A8434D"/>
    <w:rsid w:val="00A8563A"/>
    <w:rsid w:val="00A9157B"/>
    <w:rsid w:val="00A91885"/>
    <w:rsid w:val="00A91A7A"/>
    <w:rsid w:val="00A930A2"/>
    <w:rsid w:val="00A95A63"/>
    <w:rsid w:val="00A96167"/>
    <w:rsid w:val="00A96BEF"/>
    <w:rsid w:val="00A96DFB"/>
    <w:rsid w:val="00A976F6"/>
    <w:rsid w:val="00AA0BC8"/>
    <w:rsid w:val="00AA0FE0"/>
    <w:rsid w:val="00AA3EEE"/>
    <w:rsid w:val="00AA5D3A"/>
    <w:rsid w:val="00AA78BA"/>
    <w:rsid w:val="00AB0E3A"/>
    <w:rsid w:val="00AB21FA"/>
    <w:rsid w:val="00AC07DE"/>
    <w:rsid w:val="00AC206B"/>
    <w:rsid w:val="00AC259E"/>
    <w:rsid w:val="00AC287C"/>
    <w:rsid w:val="00AC40C1"/>
    <w:rsid w:val="00AC660B"/>
    <w:rsid w:val="00AD1E5A"/>
    <w:rsid w:val="00AD236C"/>
    <w:rsid w:val="00AD309F"/>
    <w:rsid w:val="00AD5B47"/>
    <w:rsid w:val="00AD6AF4"/>
    <w:rsid w:val="00AE072B"/>
    <w:rsid w:val="00AE2C62"/>
    <w:rsid w:val="00AE5C9D"/>
    <w:rsid w:val="00AE5CD8"/>
    <w:rsid w:val="00AE6062"/>
    <w:rsid w:val="00AF1ECB"/>
    <w:rsid w:val="00AF24E0"/>
    <w:rsid w:val="00AF48AF"/>
    <w:rsid w:val="00AF4D11"/>
    <w:rsid w:val="00AF512B"/>
    <w:rsid w:val="00AF67B4"/>
    <w:rsid w:val="00B10873"/>
    <w:rsid w:val="00B120BD"/>
    <w:rsid w:val="00B1378B"/>
    <w:rsid w:val="00B161CE"/>
    <w:rsid w:val="00B202ED"/>
    <w:rsid w:val="00B24987"/>
    <w:rsid w:val="00B249C4"/>
    <w:rsid w:val="00B24FE7"/>
    <w:rsid w:val="00B25CF5"/>
    <w:rsid w:val="00B27A8F"/>
    <w:rsid w:val="00B32AD1"/>
    <w:rsid w:val="00B33295"/>
    <w:rsid w:val="00B341C0"/>
    <w:rsid w:val="00B359EA"/>
    <w:rsid w:val="00B36DE7"/>
    <w:rsid w:val="00B37903"/>
    <w:rsid w:val="00B47E93"/>
    <w:rsid w:val="00B5020E"/>
    <w:rsid w:val="00B53568"/>
    <w:rsid w:val="00B542C2"/>
    <w:rsid w:val="00B5627A"/>
    <w:rsid w:val="00B563C8"/>
    <w:rsid w:val="00B57D38"/>
    <w:rsid w:val="00B57D7F"/>
    <w:rsid w:val="00B613A9"/>
    <w:rsid w:val="00B61B0E"/>
    <w:rsid w:val="00B62152"/>
    <w:rsid w:val="00B643F1"/>
    <w:rsid w:val="00B6602A"/>
    <w:rsid w:val="00B72922"/>
    <w:rsid w:val="00B7610A"/>
    <w:rsid w:val="00B7652B"/>
    <w:rsid w:val="00B76731"/>
    <w:rsid w:val="00B7732E"/>
    <w:rsid w:val="00B77D2D"/>
    <w:rsid w:val="00B77DFF"/>
    <w:rsid w:val="00B80374"/>
    <w:rsid w:val="00B80526"/>
    <w:rsid w:val="00B80F3D"/>
    <w:rsid w:val="00B81707"/>
    <w:rsid w:val="00B81788"/>
    <w:rsid w:val="00B81B70"/>
    <w:rsid w:val="00B81D0A"/>
    <w:rsid w:val="00B85225"/>
    <w:rsid w:val="00B912E2"/>
    <w:rsid w:val="00B95C99"/>
    <w:rsid w:val="00B96238"/>
    <w:rsid w:val="00B973ED"/>
    <w:rsid w:val="00B97C7E"/>
    <w:rsid w:val="00BA2FA7"/>
    <w:rsid w:val="00BA3710"/>
    <w:rsid w:val="00BA435C"/>
    <w:rsid w:val="00BA5545"/>
    <w:rsid w:val="00BA5ECE"/>
    <w:rsid w:val="00BB02DC"/>
    <w:rsid w:val="00BB2321"/>
    <w:rsid w:val="00BB60D4"/>
    <w:rsid w:val="00BB74D1"/>
    <w:rsid w:val="00BC4A38"/>
    <w:rsid w:val="00BC4DA7"/>
    <w:rsid w:val="00BC7C9C"/>
    <w:rsid w:val="00BD1BEF"/>
    <w:rsid w:val="00BD4A75"/>
    <w:rsid w:val="00BD56B8"/>
    <w:rsid w:val="00BD6D72"/>
    <w:rsid w:val="00BD7259"/>
    <w:rsid w:val="00BE174D"/>
    <w:rsid w:val="00BE4619"/>
    <w:rsid w:val="00BE5FF2"/>
    <w:rsid w:val="00BF0053"/>
    <w:rsid w:val="00BF3966"/>
    <w:rsid w:val="00BF452D"/>
    <w:rsid w:val="00BF741E"/>
    <w:rsid w:val="00BF7B21"/>
    <w:rsid w:val="00C00D0F"/>
    <w:rsid w:val="00C01EBD"/>
    <w:rsid w:val="00C02B8E"/>
    <w:rsid w:val="00C03B39"/>
    <w:rsid w:val="00C06AF7"/>
    <w:rsid w:val="00C0705C"/>
    <w:rsid w:val="00C070B4"/>
    <w:rsid w:val="00C0721D"/>
    <w:rsid w:val="00C0740E"/>
    <w:rsid w:val="00C127D6"/>
    <w:rsid w:val="00C12B21"/>
    <w:rsid w:val="00C136A4"/>
    <w:rsid w:val="00C13D04"/>
    <w:rsid w:val="00C14327"/>
    <w:rsid w:val="00C14D6C"/>
    <w:rsid w:val="00C156F4"/>
    <w:rsid w:val="00C2073E"/>
    <w:rsid w:val="00C2081D"/>
    <w:rsid w:val="00C250D8"/>
    <w:rsid w:val="00C25270"/>
    <w:rsid w:val="00C27304"/>
    <w:rsid w:val="00C27967"/>
    <w:rsid w:val="00C27A85"/>
    <w:rsid w:val="00C30894"/>
    <w:rsid w:val="00C31236"/>
    <w:rsid w:val="00C33ACF"/>
    <w:rsid w:val="00C34198"/>
    <w:rsid w:val="00C36291"/>
    <w:rsid w:val="00C408D9"/>
    <w:rsid w:val="00C40E94"/>
    <w:rsid w:val="00C45A25"/>
    <w:rsid w:val="00C46807"/>
    <w:rsid w:val="00C46DC3"/>
    <w:rsid w:val="00C473DB"/>
    <w:rsid w:val="00C5002D"/>
    <w:rsid w:val="00C53FF1"/>
    <w:rsid w:val="00C5458F"/>
    <w:rsid w:val="00C54694"/>
    <w:rsid w:val="00C559AB"/>
    <w:rsid w:val="00C564B6"/>
    <w:rsid w:val="00C564FF"/>
    <w:rsid w:val="00C5654A"/>
    <w:rsid w:val="00C65802"/>
    <w:rsid w:val="00C7142B"/>
    <w:rsid w:val="00C71AFA"/>
    <w:rsid w:val="00C7568B"/>
    <w:rsid w:val="00C75910"/>
    <w:rsid w:val="00C75DA5"/>
    <w:rsid w:val="00C76BD7"/>
    <w:rsid w:val="00C7780B"/>
    <w:rsid w:val="00C82821"/>
    <w:rsid w:val="00C8311E"/>
    <w:rsid w:val="00C83B93"/>
    <w:rsid w:val="00C8446F"/>
    <w:rsid w:val="00C850CC"/>
    <w:rsid w:val="00C8529B"/>
    <w:rsid w:val="00C86918"/>
    <w:rsid w:val="00C91C55"/>
    <w:rsid w:val="00C91EE6"/>
    <w:rsid w:val="00C925F7"/>
    <w:rsid w:val="00C9379A"/>
    <w:rsid w:val="00C94473"/>
    <w:rsid w:val="00C94850"/>
    <w:rsid w:val="00CA042D"/>
    <w:rsid w:val="00CA404D"/>
    <w:rsid w:val="00CA4698"/>
    <w:rsid w:val="00CB180B"/>
    <w:rsid w:val="00CB1981"/>
    <w:rsid w:val="00CB2056"/>
    <w:rsid w:val="00CB424C"/>
    <w:rsid w:val="00CB458A"/>
    <w:rsid w:val="00CC0244"/>
    <w:rsid w:val="00CC1156"/>
    <w:rsid w:val="00CC42B8"/>
    <w:rsid w:val="00CC553A"/>
    <w:rsid w:val="00CC5786"/>
    <w:rsid w:val="00CC6298"/>
    <w:rsid w:val="00CD2B79"/>
    <w:rsid w:val="00CD3A00"/>
    <w:rsid w:val="00CD5B61"/>
    <w:rsid w:val="00CD5CF1"/>
    <w:rsid w:val="00CD67C9"/>
    <w:rsid w:val="00CE0171"/>
    <w:rsid w:val="00CE098E"/>
    <w:rsid w:val="00CE099D"/>
    <w:rsid w:val="00CE13C2"/>
    <w:rsid w:val="00CE68A0"/>
    <w:rsid w:val="00CE7F18"/>
    <w:rsid w:val="00CF01D4"/>
    <w:rsid w:val="00CF1BA1"/>
    <w:rsid w:val="00CF2093"/>
    <w:rsid w:val="00CF3D54"/>
    <w:rsid w:val="00CF6698"/>
    <w:rsid w:val="00D0200C"/>
    <w:rsid w:val="00D06524"/>
    <w:rsid w:val="00D06E4D"/>
    <w:rsid w:val="00D07387"/>
    <w:rsid w:val="00D07814"/>
    <w:rsid w:val="00D10F83"/>
    <w:rsid w:val="00D11329"/>
    <w:rsid w:val="00D12C63"/>
    <w:rsid w:val="00D14002"/>
    <w:rsid w:val="00D14304"/>
    <w:rsid w:val="00D14CFC"/>
    <w:rsid w:val="00D152B7"/>
    <w:rsid w:val="00D20D87"/>
    <w:rsid w:val="00D20DF8"/>
    <w:rsid w:val="00D21F50"/>
    <w:rsid w:val="00D222C0"/>
    <w:rsid w:val="00D23EFA"/>
    <w:rsid w:val="00D31D98"/>
    <w:rsid w:val="00D347F0"/>
    <w:rsid w:val="00D34A58"/>
    <w:rsid w:val="00D36652"/>
    <w:rsid w:val="00D37A3F"/>
    <w:rsid w:val="00D410FC"/>
    <w:rsid w:val="00D42824"/>
    <w:rsid w:val="00D432DF"/>
    <w:rsid w:val="00D47241"/>
    <w:rsid w:val="00D50537"/>
    <w:rsid w:val="00D55275"/>
    <w:rsid w:val="00D56888"/>
    <w:rsid w:val="00D60658"/>
    <w:rsid w:val="00D6416D"/>
    <w:rsid w:val="00D64EDA"/>
    <w:rsid w:val="00D70C41"/>
    <w:rsid w:val="00D7122D"/>
    <w:rsid w:val="00D7237B"/>
    <w:rsid w:val="00D73442"/>
    <w:rsid w:val="00D73D78"/>
    <w:rsid w:val="00D759C5"/>
    <w:rsid w:val="00D76E46"/>
    <w:rsid w:val="00D771D4"/>
    <w:rsid w:val="00D811C0"/>
    <w:rsid w:val="00D81464"/>
    <w:rsid w:val="00D8377D"/>
    <w:rsid w:val="00D83D70"/>
    <w:rsid w:val="00D84BEC"/>
    <w:rsid w:val="00D85732"/>
    <w:rsid w:val="00D9029F"/>
    <w:rsid w:val="00D90E96"/>
    <w:rsid w:val="00D93115"/>
    <w:rsid w:val="00D95BDD"/>
    <w:rsid w:val="00D97B78"/>
    <w:rsid w:val="00DA1B65"/>
    <w:rsid w:val="00DA2353"/>
    <w:rsid w:val="00DA6C69"/>
    <w:rsid w:val="00DA6DEA"/>
    <w:rsid w:val="00DA7A40"/>
    <w:rsid w:val="00DB0477"/>
    <w:rsid w:val="00DB1308"/>
    <w:rsid w:val="00DB278B"/>
    <w:rsid w:val="00DB32E9"/>
    <w:rsid w:val="00DB3B0A"/>
    <w:rsid w:val="00DB4739"/>
    <w:rsid w:val="00DB4C4C"/>
    <w:rsid w:val="00DB4E1F"/>
    <w:rsid w:val="00DB7EAE"/>
    <w:rsid w:val="00DB7EC9"/>
    <w:rsid w:val="00DC49E4"/>
    <w:rsid w:val="00DC7580"/>
    <w:rsid w:val="00DD1634"/>
    <w:rsid w:val="00DD1A1D"/>
    <w:rsid w:val="00DD2734"/>
    <w:rsid w:val="00DD28A6"/>
    <w:rsid w:val="00DD2CCC"/>
    <w:rsid w:val="00DD2DFC"/>
    <w:rsid w:val="00DD5EE4"/>
    <w:rsid w:val="00DE4009"/>
    <w:rsid w:val="00DE4B24"/>
    <w:rsid w:val="00DE5553"/>
    <w:rsid w:val="00DE56ED"/>
    <w:rsid w:val="00DE6EF2"/>
    <w:rsid w:val="00DE7F6C"/>
    <w:rsid w:val="00DF0D95"/>
    <w:rsid w:val="00DF133D"/>
    <w:rsid w:val="00DF3A00"/>
    <w:rsid w:val="00DF5516"/>
    <w:rsid w:val="00DF5628"/>
    <w:rsid w:val="00DF7969"/>
    <w:rsid w:val="00E0122C"/>
    <w:rsid w:val="00E02474"/>
    <w:rsid w:val="00E02AA3"/>
    <w:rsid w:val="00E04C08"/>
    <w:rsid w:val="00E06CF7"/>
    <w:rsid w:val="00E14516"/>
    <w:rsid w:val="00E154EA"/>
    <w:rsid w:val="00E157CA"/>
    <w:rsid w:val="00E16241"/>
    <w:rsid w:val="00E16ECA"/>
    <w:rsid w:val="00E16F56"/>
    <w:rsid w:val="00E2047E"/>
    <w:rsid w:val="00E213A2"/>
    <w:rsid w:val="00E2262A"/>
    <w:rsid w:val="00E2719A"/>
    <w:rsid w:val="00E3046D"/>
    <w:rsid w:val="00E326B1"/>
    <w:rsid w:val="00E33F87"/>
    <w:rsid w:val="00E34C86"/>
    <w:rsid w:val="00E366CF"/>
    <w:rsid w:val="00E37F1D"/>
    <w:rsid w:val="00E40151"/>
    <w:rsid w:val="00E420E3"/>
    <w:rsid w:val="00E47C17"/>
    <w:rsid w:val="00E51D6D"/>
    <w:rsid w:val="00E53EC7"/>
    <w:rsid w:val="00E54222"/>
    <w:rsid w:val="00E5447A"/>
    <w:rsid w:val="00E55BF1"/>
    <w:rsid w:val="00E568FC"/>
    <w:rsid w:val="00E56EDB"/>
    <w:rsid w:val="00E606BD"/>
    <w:rsid w:val="00E606D9"/>
    <w:rsid w:val="00E626CC"/>
    <w:rsid w:val="00E62853"/>
    <w:rsid w:val="00E63861"/>
    <w:rsid w:val="00E67F96"/>
    <w:rsid w:val="00E7008E"/>
    <w:rsid w:val="00E70F9D"/>
    <w:rsid w:val="00E71149"/>
    <w:rsid w:val="00E72091"/>
    <w:rsid w:val="00E72E29"/>
    <w:rsid w:val="00E7301F"/>
    <w:rsid w:val="00E734CD"/>
    <w:rsid w:val="00E740DB"/>
    <w:rsid w:val="00E74CF9"/>
    <w:rsid w:val="00E74D7A"/>
    <w:rsid w:val="00E762AE"/>
    <w:rsid w:val="00E77491"/>
    <w:rsid w:val="00E77E03"/>
    <w:rsid w:val="00E80EF3"/>
    <w:rsid w:val="00E81413"/>
    <w:rsid w:val="00E830FB"/>
    <w:rsid w:val="00E8321A"/>
    <w:rsid w:val="00E9102E"/>
    <w:rsid w:val="00E91B66"/>
    <w:rsid w:val="00E92ECF"/>
    <w:rsid w:val="00EA02B2"/>
    <w:rsid w:val="00EA0747"/>
    <w:rsid w:val="00EA09D0"/>
    <w:rsid w:val="00EA2591"/>
    <w:rsid w:val="00EA3EF4"/>
    <w:rsid w:val="00EB17D6"/>
    <w:rsid w:val="00EB181A"/>
    <w:rsid w:val="00EB3B4B"/>
    <w:rsid w:val="00EB4D03"/>
    <w:rsid w:val="00EB6517"/>
    <w:rsid w:val="00EC1E1D"/>
    <w:rsid w:val="00EC5DCF"/>
    <w:rsid w:val="00ED185B"/>
    <w:rsid w:val="00ED222B"/>
    <w:rsid w:val="00ED307C"/>
    <w:rsid w:val="00ED5F74"/>
    <w:rsid w:val="00ED6892"/>
    <w:rsid w:val="00ED7A9C"/>
    <w:rsid w:val="00EE1492"/>
    <w:rsid w:val="00EE218F"/>
    <w:rsid w:val="00EE289D"/>
    <w:rsid w:val="00EE2CBE"/>
    <w:rsid w:val="00EE3F3D"/>
    <w:rsid w:val="00EE4EA1"/>
    <w:rsid w:val="00EE5978"/>
    <w:rsid w:val="00EE6D4E"/>
    <w:rsid w:val="00EE76B3"/>
    <w:rsid w:val="00EF2270"/>
    <w:rsid w:val="00EF2CC8"/>
    <w:rsid w:val="00EF4140"/>
    <w:rsid w:val="00EF4AEB"/>
    <w:rsid w:val="00EF73EB"/>
    <w:rsid w:val="00F00AC1"/>
    <w:rsid w:val="00F01047"/>
    <w:rsid w:val="00F013BA"/>
    <w:rsid w:val="00F0168D"/>
    <w:rsid w:val="00F0404D"/>
    <w:rsid w:val="00F057AB"/>
    <w:rsid w:val="00F05A8C"/>
    <w:rsid w:val="00F0729F"/>
    <w:rsid w:val="00F079F1"/>
    <w:rsid w:val="00F1179A"/>
    <w:rsid w:val="00F131FD"/>
    <w:rsid w:val="00F13895"/>
    <w:rsid w:val="00F144A5"/>
    <w:rsid w:val="00F165E1"/>
    <w:rsid w:val="00F17707"/>
    <w:rsid w:val="00F17D77"/>
    <w:rsid w:val="00F206E0"/>
    <w:rsid w:val="00F2147B"/>
    <w:rsid w:val="00F25365"/>
    <w:rsid w:val="00F2734E"/>
    <w:rsid w:val="00F301FF"/>
    <w:rsid w:val="00F3144E"/>
    <w:rsid w:val="00F32596"/>
    <w:rsid w:val="00F34602"/>
    <w:rsid w:val="00F35C3D"/>
    <w:rsid w:val="00F3636A"/>
    <w:rsid w:val="00F364F4"/>
    <w:rsid w:val="00F36B71"/>
    <w:rsid w:val="00F3774F"/>
    <w:rsid w:val="00F40514"/>
    <w:rsid w:val="00F41517"/>
    <w:rsid w:val="00F41D83"/>
    <w:rsid w:val="00F42B14"/>
    <w:rsid w:val="00F43211"/>
    <w:rsid w:val="00F44092"/>
    <w:rsid w:val="00F5075E"/>
    <w:rsid w:val="00F55167"/>
    <w:rsid w:val="00F569CF"/>
    <w:rsid w:val="00F57257"/>
    <w:rsid w:val="00F61170"/>
    <w:rsid w:val="00F619D5"/>
    <w:rsid w:val="00F66107"/>
    <w:rsid w:val="00F66FC1"/>
    <w:rsid w:val="00F67BFA"/>
    <w:rsid w:val="00F711F8"/>
    <w:rsid w:val="00F74512"/>
    <w:rsid w:val="00F74F57"/>
    <w:rsid w:val="00F77663"/>
    <w:rsid w:val="00F80560"/>
    <w:rsid w:val="00F82DCE"/>
    <w:rsid w:val="00F83CD3"/>
    <w:rsid w:val="00F850CD"/>
    <w:rsid w:val="00F8541A"/>
    <w:rsid w:val="00F86AE0"/>
    <w:rsid w:val="00F86BD2"/>
    <w:rsid w:val="00F872B7"/>
    <w:rsid w:val="00F87B6C"/>
    <w:rsid w:val="00F90EBF"/>
    <w:rsid w:val="00F90F47"/>
    <w:rsid w:val="00F9207E"/>
    <w:rsid w:val="00F920AA"/>
    <w:rsid w:val="00F958F8"/>
    <w:rsid w:val="00FA4DE8"/>
    <w:rsid w:val="00FA6E99"/>
    <w:rsid w:val="00FA72D0"/>
    <w:rsid w:val="00FA7787"/>
    <w:rsid w:val="00FA7C5E"/>
    <w:rsid w:val="00FB0746"/>
    <w:rsid w:val="00FB0C1C"/>
    <w:rsid w:val="00FB1A14"/>
    <w:rsid w:val="00FB20D6"/>
    <w:rsid w:val="00FB50C0"/>
    <w:rsid w:val="00FB59A2"/>
    <w:rsid w:val="00FB5AD8"/>
    <w:rsid w:val="00FB6868"/>
    <w:rsid w:val="00FB7209"/>
    <w:rsid w:val="00FC1D0D"/>
    <w:rsid w:val="00FC1F33"/>
    <w:rsid w:val="00FC4AAA"/>
    <w:rsid w:val="00FC5EDF"/>
    <w:rsid w:val="00FC712C"/>
    <w:rsid w:val="00FC7380"/>
    <w:rsid w:val="00FC7458"/>
    <w:rsid w:val="00FD0673"/>
    <w:rsid w:val="00FD1920"/>
    <w:rsid w:val="00FD1DD7"/>
    <w:rsid w:val="00FD23F2"/>
    <w:rsid w:val="00FD5745"/>
    <w:rsid w:val="00FD76B8"/>
    <w:rsid w:val="00FF03F3"/>
    <w:rsid w:val="00FF0BEB"/>
    <w:rsid w:val="00FF148B"/>
    <w:rsid w:val="00FF2F0D"/>
    <w:rsid w:val="00FF3F06"/>
    <w:rsid w:val="00FF4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FCA83A"/>
  <w15:docId w15:val="{66398341-59C3-4935-BFEF-82F1A5C81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F9C"/>
    <w:pPr>
      <w:spacing w:after="0" w:line="240" w:lineRule="auto"/>
    </w:pPr>
    <w:rPr>
      <w:rFonts w:ascii="Times New Roman" w:eastAsia="MS Mincho" w:hAnsi="Times New Roman" w:cs="Times New Roman"/>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F9C"/>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A2996"/>
    <w:rPr>
      <w:rFonts w:ascii="Tahoma" w:hAnsi="Tahoma" w:cs="Tahoma"/>
      <w:sz w:val="16"/>
      <w:szCs w:val="16"/>
    </w:rPr>
  </w:style>
  <w:style w:type="character" w:customStyle="1" w:styleId="BalloonTextChar">
    <w:name w:val="Balloon Text Char"/>
    <w:basedOn w:val="DefaultParagraphFont"/>
    <w:link w:val="BalloonText"/>
    <w:uiPriority w:val="99"/>
    <w:semiHidden/>
    <w:rsid w:val="009A2996"/>
    <w:rPr>
      <w:rFonts w:ascii="Tahoma" w:eastAsia="MS Mincho" w:hAnsi="Tahoma" w:cs="Tahoma"/>
      <w:sz w:val="16"/>
      <w:szCs w:val="16"/>
      <w:lang w:val="en-US" w:eastAsia="ja-JP"/>
    </w:rPr>
  </w:style>
  <w:style w:type="paragraph" w:styleId="ListParagraph">
    <w:name w:val="List Paragraph"/>
    <w:basedOn w:val="Normal"/>
    <w:uiPriority w:val="34"/>
    <w:qFormat/>
    <w:rsid w:val="00F131FD"/>
    <w:pPr>
      <w:ind w:left="720"/>
      <w:contextualSpacing/>
    </w:pPr>
  </w:style>
  <w:style w:type="paragraph" w:styleId="Title">
    <w:name w:val="Title"/>
    <w:basedOn w:val="Normal"/>
    <w:next w:val="Normal"/>
    <w:link w:val="TitleChar"/>
    <w:uiPriority w:val="10"/>
    <w:qFormat/>
    <w:rsid w:val="00B61B0E"/>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61B0E"/>
    <w:rPr>
      <w:rFonts w:asciiTheme="majorHAnsi" w:eastAsiaTheme="majorEastAsia" w:hAnsiTheme="majorHAnsi" w:cstheme="majorBidi"/>
      <w:color w:val="323E4F" w:themeColor="text2" w:themeShade="BF"/>
      <w:spacing w:val="5"/>
      <w:kern w:val="28"/>
      <w:sz w:val="52"/>
      <w:szCs w:val="5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082401">
      <w:bodyDiv w:val="1"/>
      <w:marLeft w:val="0"/>
      <w:marRight w:val="0"/>
      <w:marTop w:val="0"/>
      <w:marBottom w:val="0"/>
      <w:divBdr>
        <w:top w:val="none" w:sz="0" w:space="0" w:color="auto"/>
        <w:left w:val="none" w:sz="0" w:space="0" w:color="auto"/>
        <w:bottom w:val="none" w:sz="0" w:space="0" w:color="auto"/>
        <w:right w:val="none" w:sz="0" w:space="0" w:color="auto"/>
      </w:divBdr>
      <w:divsChild>
        <w:div w:id="1759212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cuments\Custom%20Office%20Templates\MCODS%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B39AF-8CC7-4EED-8125-5D9FD8E94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MCODS REPORT</Template>
  <TotalTime>4146</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vilitaviyola@gmail.com</cp:lastModifiedBy>
  <cp:revision>1705</cp:revision>
  <cp:lastPrinted>2018-09-21T10:34:00Z</cp:lastPrinted>
  <dcterms:created xsi:type="dcterms:W3CDTF">2017-03-31T03:34:00Z</dcterms:created>
  <dcterms:modified xsi:type="dcterms:W3CDTF">2025-01-29T08:53:00Z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aa75004e2df52378f6c5f8da2f0ae27b2ddf4dcbba2a60e5362c7738bc8e6344</vt:lpwstr>
  </property>
</Properties>
</file>